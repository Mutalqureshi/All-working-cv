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  <w:gridCol w:w="4055"/>
      </w:tblGrid>
      <w:tr w:rsidR="007A0F44" w:rsidRPr="00565B06" w:rsidTr="008004F1">
        <w:trPr>
          <w:trHeight w:hRule="exact" w:val="1800"/>
        </w:trPr>
        <w:tc>
          <w:tcPr>
            <w:tcW w:w="4585" w:type="dxa"/>
            <w:tcMar>
              <w:right w:w="144" w:type="dxa"/>
            </w:tcMar>
            <w:vAlign w:val="bottom"/>
          </w:tcPr>
          <w:p w:rsidR="007A0F44" w:rsidRPr="00565B06" w:rsidRDefault="00E370C5" w:rsidP="00174A87">
            <w:pPr>
              <w:pStyle w:val="Title"/>
            </w:pPr>
            <w:r>
              <w:t>Abdul MUtal</w:t>
            </w:r>
          </w:p>
          <w:p w:rsidR="007A0F44" w:rsidRPr="00565B06" w:rsidRDefault="00E370C5" w:rsidP="00E370C5">
            <w:pPr>
              <w:pStyle w:val="Subtitle"/>
            </w:pPr>
            <w:r>
              <w:t>Qureshi</w:t>
            </w:r>
          </w:p>
        </w:tc>
        <w:tc>
          <w:tcPr>
            <w:tcW w:w="4055" w:type="dxa"/>
            <w:tcMar>
              <w:left w:w="144" w:type="dxa"/>
            </w:tcMar>
            <w:vAlign w:val="bottom"/>
          </w:tcPr>
          <w:p w:rsidR="007A0F44" w:rsidRDefault="00B23F22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8EABEA3D569F42F596325CE2029D3F1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074F4B">
                  <w:t>Ranchorline</w:t>
                </w:r>
                <w:r w:rsidR="00E370C5">
                  <w:t>, Karachi</w:t>
                </w:r>
                <w:r w:rsidR="00A30EC0">
                  <w:t xml:space="preserve"> </w:t>
                </w:r>
              </w:sdtContent>
            </w:sdt>
            <w:r w:rsidR="00FE07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745" cy="118745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47543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Xo+e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23F22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3A309B19D3C4A22A3666F31300681B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E370C5">
                  <w:t>03480205552</w:t>
                </w:r>
                <w:r w:rsidR="00A30EC0">
                  <w:t xml:space="preserve"> </w:t>
                </w:r>
              </w:sdtContent>
            </w:sdt>
            <w:r w:rsidR="00FE07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09855" cy="109855"/>
                      <wp:effectExtent l="0" t="0" r="4445" b="4445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DC240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1R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qS+tUb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23F22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B76CCDA2AB149F9AD12D6384FBCB95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E370C5">
                  <w:t>Mutalqureshi953@gmail.com</w:t>
                </w:r>
              </w:sdtContent>
            </w:sdt>
            <w:r w:rsidR="00A30EC0">
              <w:t xml:space="preserve"> </w:t>
            </w:r>
            <w:r w:rsidR="00FE07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1122A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B23F22" w:rsidP="00E370C5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27DFCF91261B42E1BF00CD85BC6DBD5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</w:sdtPr>
              <w:sdtEndPr/>
              <w:sdtContent>
                <w:r w:rsidR="00FE0719">
                  <w:t>https://www.github.com/mutalqureshi</w:t>
                </w:r>
              </w:sdtContent>
            </w:sdt>
            <w:r w:rsidR="00FE07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745" cy="118745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5A6E6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W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r5p16st/sQ/0wibW/nw9uP58tfdFBhtPv18vkS87/FTQOueRX4H3Xh4&#10;OgD6P92sXN8Oq5eV78YwYYCayFxG5uumWz1eJfMZmRvGvsCtzsh8PTQFbk1O5rsSN6xDEsFXY1vg&#10;1mVkkLAwtT6jcuNYmhp0Jo3Z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UFMW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575,103521;83708,105198;100035,92445;30492,87989;25902,99373;46377,109876;35875,93019;52467,84194;43068,84679;42494,92357;49245,103345;54850,110096;62572,111199;66058,107493;73647,98138;79781,85385;69676,84414;63366,84061;93152,82340;108772,77178;63013,77398;82120,67028;38832,79296;6884,62660;13370,84635;32477,80531;75986,37375;81811,47833;37728,47789;43465,37331;86532,35478;111464,52334;102550,29521;10590,38655;7104,53129;30977,46068;32257,38743;21446,31595;81590,19592;95799,25285;82120,12135;31330,15091;28594,27314;40817,13900;49996,12311;40994,30183;63013,31815;75015,21048;64602,8208;78854,3310;101359,17430;115435,39891;118215,67426;108596,92578;89312,110670;63410,118613;36272,114068;14782,98579;2074,75148;1191,47436;12355,23122;32786,6266;59350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30"/>
        <w:gridCol w:w="8644"/>
      </w:tblGrid>
      <w:tr w:rsidR="000E24AC" w:rsidRPr="00565B06" w:rsidTr="00B9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FE0719" w:rsidP="009D0878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7" name="Objective in circle icon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1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4C47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oc+z0/KG0mCQ5K7+km5e2p7CiPcy+Tp7sJn+MkW/uC&#10;3jnU7zdva8Z0lNClC2o/49582oobngH74wCIkyEGOg3d2+56MvKWdiNPAzicDrE4bOTGRU6Ouxp5&#10;2dTq128J7n13tTgU3CyvcJS6993V4jKb4KVTR6YDuKsDUmoPx6BG8GuY2wcnxRL3moKzI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Ib9DzeSDgAA4G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/P8MA&#10;AADbAAAADwAAAGRycy9kb3ducmV2LnhtbESPT2sCMRTE74LfIbxCb5rVgsjWKKUg7MVS/0F7e2xe&#10;N1s3L0uSavrtjSB4HGbmN8xilWwnzuRD61jBZFyAIK6dbrlRcNivR3MQISJr7ByTgn8KsFoOBwss&#10;tbvwls672IgM4VCiAhNjX0oZakMWw9j1xNn7cd5izNI3Unu8ZLjt5LQoZtJiy3nBYE/vhurT7s8q&#10;+Pyq0vzl6L1M3x+/m01l+pPZKvX8lN5eQURK8RG+tyutYDqB25f8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I/P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rvsQA&#10;AADbAAAADwAAAGRycy9kb3ducmV2LnhtbESPQWvCQBSE74L/YXlCb2bXHEpNXSWVWqSXmljx+sg+&#10;k9Ds25Ddavrvu4WCx2FmvmFWm9F24kqDbx1rWCQKBHHlTMu1hs/jbv4Ewgdkg51j0vBDHjbr6WSF&#10;mXE3LuhahlpECPsMNTQh9JmUvmrIok9cTxy9ixsshiiHWpoBbxFuO5kq9SgtthwXGuxp21D1VX5b&#10;DYeiXH68nIri7f1C/qxytd/lr1o/zMb8GUSgMdzD/+290ZC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ja77EAAAA2wAAAA8AAAAAAAAAAAAAAAAAmAIAAGRycy9k&#10;b3ducmV2LnhtbFBLBQYAAAAABAAEAPUAAACJ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OJcQA&#10;AADbAAAADwAAAGRycy9kb3ducmV2LnhtbESPQWvCQBSE74X+h+UVetNdFUqNrpIWLeKlJipeH9ln&#10;Esy+Ddmtpv++Kwg9DjPzDTNf9rYRV+p87VjDaKhAEBfO1FxqOOzXg3cQPiAbbByThl/ysFw8P80x&#10;Me7GGV3zUIoIYZ+ghiqENpHSFxVZ9EPXEkfv7DqLIcqulKbDW4TbRo6VepMWa44LFbb0WVFxyX+s&#10;hl2WT78/jln2tT2TP6lUbdbpSuvXlz6dgQjUh//wo70xGsYTu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vziXEAAAA2wAAAA8AAAAAAAAAAAAAAAAAmAIAAGRycy9k&#10;b3ducmV2LnhtbFBLBQYAAAAABAAEAPUAAACJ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aacUA&#10;AADbAAAADwAAAGRycy9kb3ducmV2LnhtbESPQUvDQBSE7wX/w/IEb2ZjDlbTbouIgqWU1rQNHh/Z&#10;ZxLMvl2z2zb9911B6HGYmW+Y6XwwnThS71vLCh6SFARxZXXLtYLd9v3+CYQPyBo7y6TgTB7ms5vR&#10;FHNtT/xJxyLUIkLY56igCcHlUvqqIYM+sY44et+2Nxii7GupezxFuOlklqaP0mDLcaFBR68NVT/F&#10;wShwRbb/KpeDoc3vc+kW5WrdvQWl7m6HlwmIQEO4hv/bH1pBNoa/L/E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pppxQAAANsAAAAPAAAAAAAAAAAAAAAAAJgCAABkcnMv&#10;ZG93bnJldi54bWxQSwUGAAAAAAQABAD1AAAAigM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B23F2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27B72A59C8554641867DCAA7C07D906C"/>
                </w:placeholder>
                <w:temporary/>
                <w:showingPlcHdr/>
              </w:sdtPr>
              <w:sdtEndPr/>
              <w:sdtContent>
                <w:r w:rsidR="007850D1" w:rsidRPr="0090109E">
                  <w:rPr>
                    <w:b/>
                    <w:bCs w:val="0"/>
                  </w:rPr>
                  <w:t>Objective</w:t>
                </w:r>
              </w:sdtContent>
            </w:sdt>
          </w:p>
        </w:tc>
      </w:tr>
    </w:tbl>
    <w:p w:rsidR="00977476" w:rsidRDefault="00E370C5" w:rsidP="007876B0">
      <w:r w:rsidRPr="00E370C5">
        <w:t>Web Developer to work in a dynamic professional environment with a growing organization  and utilize my creativity and innovative thinking for benefit of the organization.</w:t>
      </w:r>
      <w:r w:rsidR="007876B0">
        <w:t xml:space="preserve"> </w:t>
      </w:r>
    </w:p>
    <w:p w:rsidR="00513FFC" w:rsidRDefault="00513FFC" w:rsidP="007876B0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B918A5" w:rsidRPr="00565B06" w:rsidTr="00545A7A">
        <w:tc>
          <w:tcPr>
            <w:tcW w:w="725" w:type="dxa"/>
            <w:tcMar>
              <w:right w:w="216" w:type="dxa"/>
            </w:tcMar>
            <w:vAlign w:val="bottom"/>
          </w:tcPr>
          <w:p w:rsidR="00B918A5" w:rsidRPr="00565B06" w:rsidRDefault="00FE0719" w:rsidP="00FA5E4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4" name="Education in circle icon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5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46D83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zgcEA&#10;AADbAAAADwAAAGRycy9kb3ducmV2LnhtbERPS2sCMRC+F/wPYQRvNWuL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F84H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j0sEA&#10;AADbAAAADwAAAGRycy9kb3ducmV2LnhtbERPTYvCMBC9C/6HMMLeNFVBl2oUEUTZw+LqIngbmrGt&#10;NpOSRO36682C4G0e73Om88ZU4kbOl5YV9HsJCOLM6pJzBb/7VfcThA/IGivLpOCPPMxn7dYUU23v&#10;/EO3XchFDGGfooIihDqV0mcFGfQ9WxNH7mSdwRChy6V2eI/hppKDJBlJgyXHhgJrWhaUXXZXo8B8&#10;r91h/PXAzfGcLMowfKy3h7NSH51mMQERqAlv8cu90XH+CP5/i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bo9LBAAAA2wAAAA8AAAAAAAAAAAAAAAAAmAIAAGRycy9kb3du&#10;cmV2LnhtbFBLBQYAAAAABAAEAPUAAACGAw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918A5" w:rsidRPr="00565B06" w:rsidRDefault="00513FFC" w:rsidP="00B918A5">
            <w:pPr>
              <w:pStyle w:val="Heading1"/>
              <w:outlineLvl w:val="0"/>
            </w:pPr>
            <w:r>
              <w:t xml:space="preserve">WORK </w:t>
            </w:r>
            <w:r w:rsidR="00B918A5">
              <w:t>Experience</w:t>
            </w:r>
          </w:p>
        </w:tc>
      </w:tr>
    </w:tbl>
    <w:p w:rsidR="00545A7A" w:rsidRPr="00565B06" w:rsidRDefault="00545A7A" w:rsidP="00545A7A">
      <w:pPr>
        <w:pStyle w:val="Heading2"/>
      </w:pPr>
      <w:r>
        <w:t>Front-End/Wordpress Developer</w:t>
      </w:r>
      <w:r w:rsidRPr="00565B06">
        <w:t xml:space="preserve"> | </w:t>
      </w:r>
      <w:r>
        <w:rPr>
          <w:rStyle w:val="Emphasis"/>
        </w:rPr>
        <w:t>Infloway Technology.</w:t>
      </w:r>
    </w:p>
    <w:p w:rsidR="0061736D" w:rsidRPr="00513FFC" w:rsidRDefault="00545A7A" w:rsidP="00513FFC">
      <w:pPr>
        <w:pStyle w:val="Icons"/>
        <w:jc w:val="left"/>
        <w:rPr>
          <w:b/>
        </w:rPr>
      </w:pPr>
      <w:r w:rsidRPr="00513FFC">
        <w:rPr>
          <w:b/>
        </w:rPr>
        <w:t>2019 – (Current)</w:t>
      </w:r>
    </w:p>
    <w:p w:rsidR="00513FFC" w:rsidRDefault="00513FFC" w:rsidP="0061736D">
      <w:pPr>
        <w:pStyle w:val="Icons"/>
        <w:numPr>
          <w:ilvl w:val="0"/>
          <w:numId w:val="24"/>
        </w:numPr>
        <w:jc w:val="left"/>
      </w:pPr>
      <w:r w:rsidRPr="00513FFC">
        <w:t>Designing and implementing new features and functionality</w:t>
      </w:r>
      <w:r w:rsidR="0061736D">
        <w:t>.</w:t>
      </w:r>
    </w:p>
    <w:p w:rsidR="00513FFC" w:rsidRDefault="00B32AFB" w:rsidP="0061736D">
      <w:pPr>
        <w:pStyle w:val="Icons"/>
        <w:numPr>
          <w:ilvl w:val="0"/>
          <w:numId w:val="24"/>
        </w:numPr>
        <w:jc w:val="left"/>
      </w:pPr>
      <w:r w:rsidRPr="00B32AFB">
        <w:t xml:space="preserve">Stay up-to-date on emerging technologies. </w:t>
      </w:r>
    </w:p>
    <w:p w:rsidR="00513FFC" w:rsidRDefault="00B32AFB" w:rsidP="0061736D">
      <w:pPr>
        <w:pStyle w:val="Icons"/>
        <w:numPr>
          <w:ilvl w:val="0"/>
          <w:numId w:val="24"/>
        </w:numPr>
        <w:jc w:val="left"/>
      </w:pPr>
      <w:r w:rsidRPr="00B32AFB">
        <w:t xml:space="preserve">Responsible for designing page layout using HTML5, CSS3 along with </w:t>
      </w:r>
      <w:r w:rsidR="00513FFC">
        <w:t>Javascript,JQuery</w:t>
      </w:r>
      <w:r w:rsidRPr="00B32AFB">
        <w:t xml:space="preserve"> and adding dynamic functionality to each module. </w:t>
      </w:r>
    </w:p>
    <w:p w:rsidR="00513FFC" w:rsidRPr="00513FFC" w:rsidRDefault="00513FFC" w:rsidP="0061736D">
      <w:pPr>
        <w:pStyle w:val="Icons"/>
        <w:numPr>
          <w:ilvl w:val="0"/>
          <w:numId w:val="24"/>
        </w:numPr>
        <w:jc w:val="left"/>
      </w:pPr>
      <w:r w:rsidRPr="00513FFC">
        <w:t>WordPress Developers are responsible for both back-end and front-end development</w:t>
      </w:r>
    </w:p>
    <w:p w:rsidR="00513FFC" w:rsidRDefault="00B32AFB" w:rsidP="0061736D">
      <w:pPr>
        <w:pStyle w:val="Icons"/>
        <w:numPr>
          <w:ilvl w:val="0"/>
          <w:numId w:val="24"/>
        </w:numPr>
        <w:jc w:val="left"/>
      </w:pPr>
      <w:r w:rsidRPr="00B32AFB">
        <w:t>Working with business stakeholders and project managers to manage timelines and client expectations.</w:t>
      </w:r>
    </w:p>
    <w:p w:rsidR="00513FFC" w:rsidRDefault="00B32AFB" w:rsidP="0061736D">
      <w:pPr>
        <w:pStyle w:val="Icons"/>
        <w:numPr>
          <w:ilvl w:val="0"/>
          <w:numId w:val="24"/>
        </w:numPr>
        <w:jc w:val="left"/>
      </w:pPr>
      <w:r w:rsidRPr="00B32AFB">
        <w:t>Follow best practices and standards for accessibility and Cross-Browser Application Compatibility.</w:t>
      </w:r>
    </w:p>
    <w:p w:rsidR="0061736D" w:rsidRDefault="0061736D" w:rsidP="0061736D">
      <w:pPr>
        <w:pStyle w:val="Icons"/>
        <w:ind w:left="720"/>
        <w:jc w:val="left"/>
      </w:pPr>
    </w:p>
    <w:p w:rsidR="00B918A5" w:rsidRPr="00565B06" w:rsidRDefault="00B918A5" w:rsidP="00B918A5">
      <w:pPr>
        <w:pStyle w:val="Heading2"/>
      </w:pPr>
      <w:r>
        <w:t>Web Developer</w:t>
      </w:r>
      <w:r w:rsidRPr="00565B06">
        <w:t xml:space="preserve"> | </w:t>
      </w:r>
      <w:r>
        <w:rPr>
          <w:rStyle w:val="Emphasis"/>
        </w:rPr>
        <w:t>Hamari Academy</w:t>
      </w:r>
    </w:p>
    <w:p w:rsidR="0061736D" w:rsidRPr="00513FFC" w:rsidRDefault="00B918A5" w:rsidP="00B918A5">
      <w:pPr>
        <w:pStyle w:val="Heading3"/>
        <w:rPr>
          <w:b/>
        </w:rPr>
      </w:pPr>
      <w:r w:rsidRPr="00513FFC">
        <w:rPr>
          <w:b/>
        </w:rPr>
        <w:t>201</w:t>
      </w:r>
      <w:r w:rsidR="001E0FB3" w:rsidRPr="00513FFC">
        <w:rPr>
          <w:b/>
        </w:rPr>
        <w:t>7</w:t>
      </w:r>
      <w:r w:rsidRPr="00513FFC">
        <w:rPr>
          <w:b/>
        </w:rPr>
        <w:t xml:space="preserve"> – </w:t>
      </w:r>
      <w:r w:rsidR="00545A7A" w:rsidRPr="00513FFC">
        <w:rPr>
          <w:b/>
        </w:rPr>
        <w:t>2019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 w:rsidRPr="00900798">
        <w:t>Analyze, design, develop, implement and support web-based applications and services</w:t>
      </w:r>
      <w:r>
        <w:t>.</w:t>
      </w:r>
      <w:r w:rsidR="00B32AFB">
        <w:tab/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>Adopt improve project coding standards to refine the quality of product in delivered projects</w:t>
      </w:r>
      <w:r w:rsidR="0061736D">
        <w:t>.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>Work remotely in a team environment with shared code, disciplined use of source code control and process documentation.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>Works with development team over large and complex design projects for corporate clients.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>Maintain software versioning and scripts for the new software release and its associated functionalities.</w:t>
      </w:r>
    </w:p>
    <w:p w:rsidR="00900798" w:rsidRDefault="00900798" w:rsidP="0061736D">
      <w:pPr>
        <w:pStyle w:val="Icons"/>
        <w:numPr>
          <w:ilvl w:val="0"/>
          <w:numId w:val="25"/>
        </w:numPr>
        <w:jc w:val="left"/>
      </w:pPr>
      <w:r>
        <w:t xml:space="preserve">Collaborate with designers to create clean interfaces and simple, intuitive interactions and experiences. </w:t>
      </w:r>
    </w:p>
    <w:p w:rsidR="0061736D" w:rsidRPr="00900798" w:rsidRDefault="00900798" w:rsidP="0061736D">
      <w:pPr>
        <w:pStyle w:val="Icons"/>
        <w:numPr>
          <w:ilvl w:val="0"/>
          <w:numId w:val="25"/>
        </w:numPr>
        <w:jc w:val="left"/>
      </w:pPr>
      <w:r>
        <w:t>Create website layout/user interface by using standard HTML/CSS/JS, PHP practices</w:t>
      </w:r>
      <w:r w:rsidR="0061736D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7876B0" w:rsidRPr="00565B06" w:rsidTr="00FA5E43">
        <w:tc>
          <w:tcPr>
            <w:tcW w:w="720" w:type="dxa"/>
            <w:tcMar>
              <w:right w:w="216" w:type="dxa"/>
            </w:tcMar>
            <w:vAlign w:val="bottom"/>
          </w:tcPr>
          <w:p w:rsidR="007876B0" w:rsidRPr="00565B06" w:rsidRDefault="00FE0719" w:rsidP="00FA5E4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8" name="Education in circle icon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0D895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nXFnpecYAABVjwAADgAAAAAAAAAAAAAAAAAuAgAAZHJz&#10;L2Uyb0RvYy54bWxQSwECLQAUAAYACAAAACEAGGrsh9kAAAADAQAADwAAAAAAAAAAAAAAAABBGwAA&#10;ZHJzL2Rvd25yZXYueG1sUEsFBgAAAAAEAAQA8wAAAEc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7876B0" w:rsidRPr="00565B06" w:rsidRDefault="00B23F22" w:rsidP="00FA5E43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4899BAA0111B4B2D917ADF5B3CE0DB1A"/>
                </w:placeholder>
                <w:temporary/>
                <w:showingPlcHdr/>
              </w:sdtPr>
              <w:sdtEndPr/>
              <w:sdtContent>
                <w:r w:rsidR="007876B0" w:rsidRPr="00565B06">
                  <w:t>Education</w:t>
                </w:r>
              </w:sdtContent>
            </w:sdt>
          </w:p>
        </w:tc>
      </w:tr>
    </w:tbl>
    <w:p w:rsidR="007876B0" w:rsidRPr="00565B06" w:rsidRDefault="007876B0" w:rsidP="007876B0">
      <w:pPr>
        <w:pStyle w:val="Heading2"/>
      </w:pPr>
      <w:r>
        <w:t>Intermediate</w:t>
      </w:r>
      <w:r w:rsidRPr="00565B06">
        <w:t xml:space="preserve"> | </w:t>
      </w:r>
      <w:r>
        <w:rPr>
          <w:rStyle w:val="Emphasis"/>
        </w:rPr>
        <w:t>Govt</w:t>
      </w:r>
      <w:r w:rsidR="00977476">
        <w:rPr>
          <w:rStyle w:val="Emphasis"/>
        </w:rPr>
        <w:t>.</w:t>
      </w:r>
      <w:r>
        <w:rPr>
          <w:rStyle w:val="Emphasis"/>
        </w:rPr>
        <w:t xml:space="preserve"> Degree Collage</w:t>
      </w:r>
      <w:r w:rsidR="0061736D">
        <w:rPr>
          <w:rStyle w:val="Emphasis"/>
        </w:rPr>
        <w:t xml:space="preserve"> 7-D</w:t>
      </w:r>
    </w:p>
    <w:p w:rsidR="007876B0" w:rsidRDefault="007876B0" w:rsidP="007876B0">
      <w:pPr>
        <w:pStyle w:val="Heading3"/>
      </w:pPr>
      <w:r>
        <w:t>201</w:t>
      </w:r>
      <w:r w:rsidR="00513FFC">
        <w:t>8</w:t>
      </w:r>
      <w:r w:rsidRPr="00565B06">
        <w:t xml:space="preserve"> – </w:t>
      </w:r>
      <w:r>
        <w:t xml:space="preserve">(Current) </w:t>
      </w:r>
      <w:r w:rsidRPr="00565B06">
        <w:t xml:space="preserve"> </w:t>
      </w:r>
    </w:p>
    <w:p w:rsidR="007876B0" w:rsidRDefault="007876B0" w:rsidP="007876B0"/>
    <w:p w:rsidR="007876B0" w:rsidRPr="00565B06" w:rsidRDefault="007876B0" w:rsidP="007876B0">
      <w:pPr>
        <w:pStyle w:val="Heading2"/>
      </w:pPr>
      <w:r>
        <w:lastRenderedPageBreak/>
        <w:t>Matriculation</w:t>
      </w:r>
      <w:r w:rsidRPr="00565B06">
        <w:t xml:space="preserve"> | </w:t>
      </w:r>
      <w:r>
        <w:rPr>
          <w:rStyle w:val="Emphasis"/>
        </w:rPr>
        <w:t xml:space="preserve">MH Grammer School </w:t>
      </w:r>
    </w:p>
    <w:p w:rsidR="00B918A5" w:rsidRDefault="007876B0" w:rsidP="008004F1">
      <w:pPr>
        <w:pStyle w:val="Heading3"/>
      </w:pPr>
      <w:r>
        <w:t>2015</w:t>
      </w:r>
      <w:r w:rsidRPr="00565B06">
        <w:t xml:space="preserve"> – </w:t>
      </w:r>
      <w:r>
        <w:t>2016</w:t>
      </w:r>
    </w:p>
    <w:p w:rsidR="00900798" w:rsidRDefault="00900798" w:rsidP="008004F1">
      <w:pPr>
        <w:pStyle w:val="Heading3"/>
      </w:pPr>
    </w:p>
    <w:tbl>
      <w:tblPr>
        <w:tblStyle w:val="TableGrid"/>
        <w:tblW w:w="5477" w:type="pct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8649"/>
      </w:tblGrid>
      <w:tr w:rsidR="00F55930" w:rsidRPr="00565B06" w:rsidTr="00633685">
        <w:tc>
          <w:tcPr>
            <w:tcW w:w="815" w:type="dxa"/>
            <w:tcMar>
              <w:right w:w="216" w:type="dxa"/>
            </w:tcMar>
            <w:vAlign w:val="bottom"/>
          </w:tcPr>
          <w:p w:rsidR="00F55930" w:rsidRPr="00565B06" w:rsidRDefault="00FE0719" w:rsidP="00633685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4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903C0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lHWyEAANj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K1NiUdbIQAA2M0AAA4AAAAAAAAAAAAAAAAALgIAAGRycy9l&#10;Mm9Eb2MueG1sUEsBAi0AFAAGAAgAAAAhABhq7IfZAAAAAwEAAA8AAAAAAAAAAAAAAAAAtSMAAGRy&#10;cy9kb3ducmV2LnhtbFBLBQYAAAAABAAEAPMAAAC7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55930" w:rsidRPr="00565B06" w:rsidRDefault="0061736D" w:rsidP="0061736D">
            <w:pPr>
              <w:pStyle w:val="Heading1"/>
              <w:outlineLvl w:val="0"/>
            </w:pPr>
            <w:r>
              <w:t>STRENGHTS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F55930" w:rsidRPr="00565B06" w:rsidTr="000D3389">
        <w:trPr>
          <w:trHeight w:val="2718"/>
        </w:trPr>
        <w:tc>
          <w:tcPr>
            <w:tcW w:w="4320" w:type="dxa"/>
          </w:tcPr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Tech Degree in Front End Development </w:t>
            </w:r>
          </w:p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Proficient in HTML5, CSS 3, JavaScript, AJAX </w:t>
            </w:r>
          </w:p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Keen understanding of responsive design principles </w:t>
            </w:r>
          </w:p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Experienced in using Functional and Unit Testing methods </w:t>
            </w:r>
          </w:p>
          <w:p w:rsidR="0061736D" w:rsidRPr="0061736D" w:rsidRDefault="0061736D" w:rsidP="0061736D">
            <w:pPr>
              <w:pStyle w:val="ListBullet"/>
              <w:spacing w:after="80" w:line="240" w:lineRule="auto"/>
            </w:pPr>
            <w:r w:rsidRPr="0061736D">
              <w:t xml:space="preserve">Creative problem solver </w:t>
            </w:r>
          </w:p>
          <w:p w:rsidR="00B918A5" w:rsidRDefault="0061736D" w:rsidP="0061736D">
            <w:pPr>
              <w:pStyle w:val="ListBullet"/>
              <w:spacing w:after="80" w:line="240" w:lineRule="auto"/>
            </w:pPr>
            <w:r w:rsidRPr="0061736D">
              <w:t>Possess a knack for teamwork and comfortable working cross functional</w:t>
            </w:r>
            <w:r>
              <w:br/>
            </w:r>
          </w:p>
          <w:p w:rsidR="00F55930" w:rsidRPr="00565B06" w:rsidRDefault="00F55930" w:rsidP="008004F1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:rsidR="0061736D" w:rsidRPr="00B33121" w:rsidRDefault="0061736D" w:rsidP="00B33121">
            <w:pPr>
              <w:pStyle w:val="Heading2"/>
              <w:outlineLvl w:val="1"/>
              <w:rPr>
                <w:sz w:val="22"/>
                <w:szCs w:val="22"/>
              </w:rPr>
            </w:pPr>
            <w:r w:rsidRPr="00B33121">
              <w:rPr>
                <w:sz w:val="22"/>
                <w:szCs w:val="22"/>
              </w:rPr>
              <w:t>Programming Languages</w:t>
            </w:r>
          </w:p>
          <w:p w:rsidR="00B33121" w:rsidRDefault="0061736D" w:rsidP="006173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HTML5, CSS3, </w:t>
            </w:r>
            <w:r w:rsidR="00BB27B2">
              <w:t>SASS,</w:t>
            </w:r>
            <w:r w:rsidR="00360C73">
              <w:t>Bootstrap ,</w:t>
            </w:r>
            <w:r>
              <w:t>JavaScript, jQuery, AJAX</w:t>
            </w:r>
            <w:r w:rsidR="00360C73">
              <w:t xml:space="preserve"> , </w:t>
            </w:r>
            <w:r w:rsidR="00360C73">
              <w:t>PHP, Codeigniter3</w:t>
            </w:r>
            <w:r w:rsidR="00360C73">
              <w:t>.</w:t>
            </w:r>
          </w:p>
          <w:p w:rsidR="00BB27B2" w:rsidRPr="00B33121" w:rsidRDefault="00BB27B2" w:rsidP="00BB27B2">
            <w:pPr>
              <w:pStyle w:val="Heading2"/>
              <w:outlineLvl w:val="1"/>
              <w:rPr>
                <w:sz w:val="22"/>
                <w:szCs w:val="22"/>
              </w:rPr>
            </w:pPr>
            <w:r w:rsidRPr="00B33121">
              <w:rPr>
                <w:sz w:val="22"/>
                <w:szCs w:val="22"/>
              </w:rPr>
              <w:t>CMS</w:t>
            </w:r>
          </w:p>
          <w:p w:rsidR="00BB27B2" w:rsidRPr="00BB27B2" w:rsidRDefault="00BB27B2" w:rsidP="006173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WordPress</w:t>
            </w:r>
          </w:p>
          <w:p w:rsidR="0061736D" w:rsidRPr="00B33121" w:rsidRDefault="0061736D" w:rsidP="00B33121">
            <w:pPr>
              <w:pStyle w:val="Heading2"/>
              <w:outlineLvl w:val="1"/>
              <w:rPr>
                <w:sz w:val="22"/>
                <w:szCs w:val="22"/>
              </w:rPr>
            </w:pPr>
            <w:r w:rsidRPr="00B33121">
              <w:rPr>
                <w:sz w:val="22"/>
                <w:szCs w:val="22"/>
              </w:rPr>
              <w:t xml:space="preserve">Web Development IDEs </w:t>
            </w:r>
          </w:p>
          <w:p w:rsidR="00B33121" w:rsidRDefault="0061736D" w:rsidP="006173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Sublime</w:t>
            </w:r>
            <w:r w:rsidR="00B33121">
              <w:t>Text 3</w:t>
            </w:r>
            <w:r w:rsidR="00BB27B2">
              <w:t>.</w:t>
            </w:r>
          </w:p>
          <w:p w:rsidR="00BB27B2" w:rsidRPr="00B33121" w:rsidRDefault="00BB27B2" w:rsidP="00BB27B2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  <w:p w:rsidR="00BB27B2" w:rsidRPr="00565B06" w:rsidRDefault="00BB27B2" w:rsidP="00BB27B2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Photoshop, Github ,Ms(Word,Excel).</w:t>
            </w:r>
          </w:p>
        </w:tc>
      </w:tr>
    </w:tbl>
    <w:tbl>
      <w:tblPr>
        <w:tblStyle w:val="TableGrid"/>
        <w:tblW w:w="5477" w:type="pct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8649"/>
      </w:tblGrid>
      <w:tr w:rsidR="000D3389" w:rsidRPr="00565B06" w:rsidTr="00C02AC3">
        <w:tc>
          <w:tcPr>
            <w:tcW w:w="815" w:type="dxa"/>
            <w:tcMar>
              <w:right w:w="216" w:type="dxa"/>
            </w:tcMar>
            <w:vAlign w:val="bottom"/>
          </w:tcPr>
          <w:p w:rsidR="000D3389" w:rsidRPr="00565B06" w:rsidRDefault="00FE0719" w:rsidP="00C02AC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8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9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81133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z/ViEAANj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BMI5z/ViEAANjNAAAOAAAAAAAAAAAAAAAAAC4CAABkcnMvZTJvRG9j&#10;LnhtbFBLAQItABQABgAIAAAAIQAYauyH2QAAAAMBAAAPAAAAAAAAAAAAAAAAALAjAABkcnMvZG93&#10;bnJldi54bWxQSwUGAAAAAAQABADzAAAAti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QzOcQA&#10;AADbAAAADwAAAGRycy9kb3ducmV2LnhtbESPT2sCMRTE74LfITyht5rVgtitUYpQ2Iviv0J7e2xe&#10;N1s3L0uSavz2TaHgcZiZ3zCLVbKduJAPrWMFk3EBgrh2uuVGwen49jgHESKyxs4xKbhRgNVyOFhg&#10;qd2V93Q5xEZkCIcSFZgY+1LKUBuyGMauJ87el/MWY5a+kdrjNcNtJ6dFMZMWW84LBntaG6rPhx+r&#10;YPdRpfnTu/cyfW6/N5vK9GezV+phlF5fQERK8R7+b1dawfQZ/r7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kMzn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fxv8EA&#10;AADbAAAADwAAAGRycy9kb3ducmV2LnhtbERPTWuDQBC9B/Iflgn0lqyxEILNKk1A6K2tCaTHqTtR&#10;0Z017lZtf333UOjx8b4P2Ww6MdLgGssKtpsIBHFpdcOVgss5X+9BOI+ssbNMCr7JQZYuFwdMtJ34&#10;ncbCVyKEsEtQQe19n0jpypoMuo3tiQN3s4NBH+BQST3gFMJNJ+Mo2kmDDYeGGns61VS2xZdR8PaB&#10;x6L8jFp3vfPuJ25er7d8VOphNT8/gfA0+3/xn/tFK3gM68OX8AN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H8b/BAAAA2w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pxxr0A&#10;AADbAAAADwAAAGRycy9kb3ducmV2LnhtbESPwQrCMBBE74L/EFbwpmlVRKpRVBD0aBW8Ls3aFptN&#10;aaJWv94IgsdhZt4wi1VrKvGgxpWWFcTDCARxZnXJuYLzaTeYgXAeWWNlmRS8yMFq2e0sMNH2yUd6&#10;pD4XAcIuQQWF93UipcsKMuiGtiYO3tU2Bn2QTS51g88AN5UcRdFUGiw5LBRY07ag7JbejQJLO+R3&#10;9tLp5RA7Pd3bzeY8Uarfa9dzEJ5a/w//2nutYBzD90v4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Opxxr0AAADbAAAADwAAAAAAAAAAAAAAAACYAgAAZHJzL2Rvd25yZXYu&#10;eG1sUEsFBgAAAAAEAAQA9QAAAIID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P+MIA&#10;AADbAAAADwAAAGRycy9kb3ducmV2LnhtbESPzYoCMRCE78K+Q2hhb5rRBZVZo7gD4l5E1H2AJun5&#10;0UlnnESdfXsjCB6LqvqKmi87W4sbtb5yrGA0TEAQa2cqLhT8HdeDGQgfkA3WjknBP3lYLj56c0yN&#10;u/OebodQiAhhn6KCMoQmldLrkiz6oWuIo5e71mKIsi2kafEe4baW4ySZSIsVx4USG8pK0ufD1SrI&#10;ppeQ6Z/tZJTNNpfumvvdKddKffa71TeIQF14h1/tX6Pgawz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Q8/4wgAAANs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cmsIA&#10;AADbAAAADwAAAGRycy9kb3ducmV2LnhtbESPT2sCMRTE7wW/Q3iCt5q1tkVXo3QFwat/Dj0+Ns9k&#10;dfMSNlG3374pCD0OM/MbZrnuXSvu1MXGs4LJuABBXHvdsFFwOm5fZyBiQtbYeiYFPxRhvRq8LLHU&#10;/sF7uh+SERnCsUQFNqVQShlrSw7j2Afi7J195zBl2RmpO3xkuGvlW1F8SocN5wWLgTaW6uvh5hRs&#10;zPkYdtVHtZ2H98ts/m1NmyqlRsP+awEiUZ/+w8/2TiuYTuHvS/4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RyawgAAANsAAAAPAAAAAAAAAAAAAAAAAJgCAABkcnMvZG93&#10;bnJldi54bWxQSwUGAAAAAAQABAD1AAAAhw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0D3389" w:rsidRPr="00565B06" w:rsidRDefault="00BB27B2" w:rsidP="00C02AC3">
            <w:pPr>
              <w:pStyle w:val="Heading1"/>
              <w:outlineLvl w:val="0"/>
            </w:pPr>
            <w:r>
              <w:t>NEXT COURCES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0D3389" w:rsidRPr="00565B06" w:rsidTr="000D3389">
        <w:trPr>
          <w:trHeight w:val="567"/>
        </w:trPr>
        <w:tc>
          <w:tcPr>
            <w:tcW w:w="4320" w:type="dxa"/>
          </w:tcPr>
          <w:p w:rsidR="000D3389" w:rsidRPr="00565B06" w:rsidRDefault="000D3389" w:rsidP="00C02AC3">
            <w:pPr>
              <w:pStyle w:val="ListBullet"/>
              <w:spacing w:after="80"/>
            </w:pPr>
            <w:r>
              <w:t>Plugin Making (wordpress)</w:t>
            </w:r>
            <w:r w:rsidR="00360C73">
              <w:t>.</w:t>
            </w:r>
          </w:p>
          <w:p w:rsidR="000D3389" w:rsidRPr="00565B06" w:rsidRDefault="000D3389" w:rsidP="000D3389">
            <w:pPr>
              <w:pStyle w:val="ListBullet"/>
              <w:spacing w:after="80"/>
            </w:pPr>
            <w:r>
              <w:t>React.js</w:t>
            </w:r>
          </w:p>
        </w:tc>
        <w:tc>
          <w:tcPr>
            <w:tcW w:w="4320" w:type="dxa"/>
            <w:tcMar>
              <w:left w:w="576" w:type="dxa"/>
            </w:tcMar>
          </w:tcPr>
          <w:p w:rsidR="000D3389" w:rsidRPr="00565B06" w:rsidRDefault="000D3389" w:rsidP="00C02AC3">
            <w:pPr>
              <w:pStyle w:val="ListBullet"/>
              <w:spacing w:after="80"/>
            </w:pPr>
            <w:r>
              <w:t>Laravel</w:t>
            </w:r>
            <w:r w:rsidR="00BB27B2">
              <w:t>.</w:t>
            </w:r>
          </w:p>
          <w:p w:rsidR="000D3389" w:rsidRPr="00565B06" w:rsidRDefault="000D3389" w:rsidP="00C02AC3">
            <w:pPr>
              <w:pStyle w:val="ListBullet"/>
              <w:spacing w:after="80"/>
            </w:pPr>
            <w:r>
              <w:t>Magento</w:t>
            </w:r>
            <w:r w:rsidR="00BB27B2">
              <w:t>2</w:t>
            </w:r>
            <w:r w:rsidR="000B4D1E">
              <w:tab/>
            </w:r>
          </w:p>
        </w:tc>
      </w:tr>
    </w:tbl>
    <w:p w:rsidR="00B918A5" w:rsidRDefault="00B918A5" w:rsidP="00B96353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B96353" w:rsidRPr="00565B06" w:rsidTr="00C02AC3">
        <w:tc>
          <w:tcPr>
            <w:tcW w:w="720" w:type="dxa"/>
            <w:tcMar>
              <w:right w:w="216" w:type="dxa"/>
            </w:tcMar>
            <w:vAlign w:val="bottom"/>
          </w:tcPr>
          <w:p w:rsidR="00B96353" w:rsidRPr="00565B06" w:rsidRDefault="00FE0719" w:rsidP="00C02AC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8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2BE5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HNVSEAANb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OPwc1VIQAA1s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kCcMA&#10;AADaAAAADwAAAGRycy9kb3ducmV2LnhtbESPT2sCMRTE74LfITyht5q1haJbo4gg7MVS/4G9PTav&#10;m62blyVJNf32TaHgcZiZ3zDzZbKduJIPrWMFk3EBgrh2uuVGwfGweZyCCBFZY+eYFPxQgOViOJhj&#10;qd2Nd3Tdx0ZkCIcSFZgY+1LKUBuyGMauJ87ep/MWY5a+kdrjLcNtJ5+K4kVabDkvGOxpbai+7L+t&#10;gvdzlabPJ+9l+nj72m4r01/MTqmHUVq9goiU4j383660ghn8Xc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zkCc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t38MA&#10;AADbAAAADwAAAGRycy9kb3ducmV2LnhtbESPQWvCQBCF70L/wzIFb7qpB5HUVdqC4K01Culxmh2T&#10;YHY2za4x+uudg+BthvfmvW+W68E1qqcu1J4NvE0TUMSFtzWXBg77zWQBKkRki41nMnClAOvVy2iJ&#10;qfUX3lGfxVJJCIcUDVQxtqnWoajIYZj6lli0o+8cRlm7UtsOLxLuGj1Lkrl2WLM0VNjSV0XFKTs7&#10;Az+/+JkVf8kp5P88v83q7/y46Y0Zvw4f76AiDfFpflx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Kt38MAAADbAAAADwAAAAAAAAAAAAAAAACYAgAAZHJzL2Rv&#10;d25yZXYueG1sUEsFBgAAAAAEAAQA9QAAAIgD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8tprsA&#10;AADbAAAADwAAAGRycy9kb3ducmV2LnhtbERPzQrCMAy+C75DieDNdRMRmVZRQdCjU/Aa1rgN13Ss&#10;VadPbwXBWz6+3yxWnanFg1pXWVaQRDEI4tzqigsF59NuNAPhPLLG2jIpeJGD1bLfW2Cq7ZOP9Mh8&#10;IUIIuxQVlN43qZQuL8mgi2xDHLirbQ36ANtC6hafIdzUchzHU2mw4tBQYkPbkvJbdjcKLO2Q3/lL&#10;Z5dD4vR0bzeb80Sp4aBbz0F46vxf/HPvdZifwPeXcIB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9fLaa7AAAA2wAAAA8AAAAAAAAAAAAAAAAAmAIAAGRycy9kb3ducmV2Lnht&#10;bFBLBQYAAAAABAAEAPUAAACA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TmMAA&#10;AADbAAAADwAAAGRycy9kb3ducmV2LnhtbERP24rCMBB9F/Yfwiz4ZlN9UOkaxS0s+rKIlw8Ykull&#10;bSa1iVr/fiMIvs3hXGex6m0jbtT52rGCcZKCINbO1FwqOB1/RnMQPiAbbByTggd5WC0/BgvMjLvz&#10;nm6HUIoYwj5DBVUIbSal1xVZ9IlriSNXuM5iiLArpenwHsNtIydpOpUWa44NFbaUV6TPh6tVkM8u&#10;Idffv9NxPt9c+mvhd3+FVmr42a+/QATqw1v8cm9NnD+B5y/x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aTmMAAAADbAAAADwAAAAAAAAAAAAAAAACYAgAAZHJzL2Rvd25y&#10;ZXYueG1sUEsFBgAAAAAEAAQA9QAAAIU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A+sAA&#10;AADbAAAADwAAAGRycy9kb3ducmV2LnhtbERPTWsCMRC9F/ofwgi91aytFl2N0hUEr9UePA6bMVnd&#10;TMIm1fXfG6HgbR7vcxar3rXiQl1sPCsYDQsQxLXXDRsFv/vN+xRETMgaW8+k4EYRVsvXlwWW2l/5&#10;hy67ZEQO4ViiAptSKKWMtSWHcegDceaOvnOYMuyM1B1ec7hr5UdRfEmHDecGi4HWlurz7s8pWJvj&#10;PmyrSbWZhfFpOjtY06ZKqbdB/z0HkahPT/G/e6vz/E94/JI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RA+sAAAADbAAAADwAAAAAAAAAAAAAAAACYAgAAZHJzL2Rvd25y&#10;ZXYueG1sUEsFBgAAAAAEAAQA9QAAAIU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B96353" w:rsidRPr="00565B06" w:rsidRDefault="00B96353" w:rsidP="00C02AC3">
            <w:pPr>
              <w:pStyle w:val="Heading1"/>
              <w:outlineLvl w:val="0"/>
            </w:pPr>
            <w:r>
              <w:t>PortFOLIO</w:t>
            </w:r>
          </w:p>
        </w:tc>
      </w:tr>
    </w:tbl>
    <w:tbl>
      <w:tblPr>
        <w:tblStyle w:val="TableGridLight1"/>
        <w:tblW w:w="53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8"/>
        <w:gridCol w:w="3954"/>
      </w:tblGrid>
      <w:tr w:rsidR="00B96353" w:rsidRPr="00565B06" w:rsidTr="00B96353">
        <w:trPr>
          <w:trHeight w:val="297"/>
        </w:trPr>
        <w:tc>
          <w:tcPr>
            <w:tcW w:w="5348" w:type="dxa"/>
          </w:tcPr>
          <w:p w:rsidR="00B96353" w:rsidRPr="00565B06" w:rsidRDefault="00B23F22" w:rsidP="00C02AC3">
            <w:pPr>
              <w:pStyle w:val="ListBullet"/>
              <w:spacing w:after="80"/>
            </w:pPr>
            <w:hyperlink r:id="rId11" w:history="1">
              <w:r w:rsidR="00B96353">
                <w:rPr>
                  <w:rStyle w:val="Hyperlink"/>
                </w:rPr>
                <w:t>https://mutalqureshi.github.io/portfolio/main.html</w:t>
              </w:r>
            </w:hyperlink>
          </w:p>
        </w:tc>
        <w:tc>
          <w:tcPr>
            <w:tcW w:w="3954" w:type="dxa"/>
            <w:tcMar>
              <w:left w:w="576" w:type="dxa"/>
            </w:tcMar>
          </w:tcPr>
          <w:p w:rsidR="00B96353" w:rsidRPr="00565B06" w:rsidRDefault="00B96353" w:rsidP="00C02AC3">
            <w:pPr>
              <w:pStyle w:val="ListBullet"/>
              <w:numPr>
                <w:ilvl w:val="0"/>
                <w:numId w:val="0"/>
              </w:numPr>
              <w:spacing w:after="80"/>
              <w:ind w:left="450"/>
            </w:pPr>
          </w:p>
        </w:tc>
      </w:tr>
    </w:tbl>
    <w:p w:rsidR="00B96353" w:rsidRDefault="00B96353" w:rsidP="00B96353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B96353" w:rsidRPr="00565B06" w:rsidTr="00C02AC3">
        <w:tc>
          <w:tcPr>
            <w:tcW w:w="720" w:type="dxa"/>
            <w:tcMar>
              <w:right w:w="216" w:type="dxa"/>
            </w:tcMar>
            <w:vAlign w:val="bottom"/>
          </w:tcPr>
          <w:p w:rsidR="00B96353" w:rsidRPr="00565B06" w:rsidRDefault="00FE0719" w:rsidP="00C02AC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B715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BBwWCEAANL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bcEHBYIQAA0s0AAA4AAAAAAAAAAAAAAAAALgIAAGRycy9lMm9E&#10;b2MueG1sUEsBAi0AFAAGAAgAAAAhABhq7IfZAAAAAwEAAA8AAAAAAAAAAAAAAAAAs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SZsEA&#10;AADaAAAADwAAAGRycy9kb3ducmV2LnhtbESPQYvCMBSE74L/ITxhb5oqIlKNooLgzbUu6PHZPNti&#10;81KbWLv7640g7HGYmW+Y+bI1pWiodoVlBcNBBII4tbrgTMHPcdufgnAeWWNpmRT8koPlotuZY6zt&#10;kw/UJD4TAcIuRgW591UspUtzMugGtiIO3tXWBn2QdSZ1jc8AN6UcRdFEGiw4LORY0San9JY8jILv&#10;M66T9BLd3OnOk79RsT9dt41SX712NQPhqfX/4U97pxWM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y0mb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sYLwA&#10;AADaAAAADwAAAGRycy9kb3ducmV2LnhtbESPwQrCMBBE74L/EFbwpqmiItUoKgh6tBa8Ls3aFptN&#10;aaJWv94IgsdhZt4wy3VrKvGgxpWWFYyGEQjizOqScwXpeT+Yg3AeWWNlmRS8yMF61e0sMdb2ySd6&#10;JD4XAcIuRgWF93UspcsKMuiGtiYO3tU2Bn2QTS51g88AN5UcR9FMGiw5LBRY066g7JbcjQJLe+R3&#10;9tLJ5Thyenaw2206UarfazcLEJ5a/w//2getYArfK+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zuxgvAAAANoAAAAPAAAAAAAAAAAAAAAAAJgCAABkcnMvZG93bnJldi54&#10;bWxQSwUGAAAAAAQABAD1AAAAgQ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OXsIA&#10;AADaAAAADwAAAGRycy9kb3ducmV2LnhtbESPzYoCMRCE78K+Q+iFvWlGD6OMRtEB2b0s4s8DNEnP&#10;j0464yTq7NtvBMFjUVVfUYtVbxtxp87XjhWMRwkIYu1MzaWC03E7nIHwAdlg45gU/JGH1fJjsMDM&#10;uAfv6X4IpYgQ9hkqqEJoMym9rsiiH7mWOHqF6yyGKLtSmg4fEW4bOUmSVFqsOS5U2FJekb4cblZB&#10;Pr2GXG9+03E++772t8LvzoVW6uuzX89BBOrDO/xq/xgFK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U5ewgAAANo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qCsEA&#10;AADaAAAADwAAAGRycy9kb3ducmV2LnhtbESPQWsCMRSE74X+h/CE3mrWUq2uRukKgtdqDx4fm2ey&#10;unkJm1TXf2+EgsdhZr5hFqveteJCXWw8KxgNCxDEtdcNGwW/+837FERMyBpbz6TgRhFWy9eXBZba&#10;X/mHLrtkRIZwLFGBTSmUUsbaksM49IE4e0ffOUxZdkbqDq8Z7lr5URQT6bDhvGAx0NpSfd79OQVr&#10;c9yHbTWuNrPweZrODta0qVLqbdB/z0Ek6tMz/N/eagVf8LiSb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XqgrBAAAA2g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4793E" w:rsidRPr="00565B06" w:rsidRDefault="00B96353" w:rsidP="00C02AC3">
            <w:pPr>
              <w:pStyle w:val="Heading1"/>
              <w:outlineLvl w:val="0"/>
            </w:pPr>
            <w:r>
              <w:t>MY WORK</w:t>
            </w:r>
          </w:p>
        </w:tc>
      </w:tr>
    </w:tbl>
    <w:tbl>
      <w:tblPr>
        <w:tblStyle w:val="TableGridLight1"/>
        <w:tblW w:w="53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0"/>
        <w:gridCol w:w="3582"/>
      </w:tblGrid>
      <w:tr w:rsidR="00B96353" w:rsidRPr="00565B06" w:rsidTr="000F5EE9">
        <w:trPr>
          <w:trHeight w:val="593"/>
        </w:trPr>
        <w:tc>
          <w:tcPr>
            <w:tcW w:w="5720" w:type="dxa"/>
          </w:tcPr>
          <w:p w:rsidR="0054793E" w:rsidRPr="0054793E" w:rsidRDefault="0054793E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 w:rsidRPr="0054793E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GetDoneInOne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54793E" w:rsidRDefault="0054793E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sz w:val="20"/>
                <w:szCs w:val="20"/>
              </w:rPr>
            </w:pPr>
            <w:r w:rsidRPr="0054793E">
              <w:rPr>
                <w:rStyle w:val="lt-line-clampline"/>
                <w:sz w:val="20"/>
                <w:szCs w:val="20"/>
              </w:rPr>
              <w:t>Develop</w:t>
            </w:r>
            <w:r>
              <w:rPr>
                <w:rStyle w:val="lt-line-clampline"/>
                <w:sz w:val="20"/>
                <w:szCs w:val="20"/>
              </w:rPr>
              <w:t xml:space="preserve"> Admin/Login Panel </w:t>
            </w:r>
            <w:r w:rsidRPr="0054793E">
              <w:rPr>
                <w:rStyle w:val="lt-line-clampline"/>
                <w:sz w:val="20"/>
                <w:szCs w:val="20"/>
              </w:rPr>
              <w:t>User</w:t>
            </w:r>
            <w:r>
              <w:rPr>
                <w:rStyle w:val="lt-line-clampline"/>
                <w:sz w:val="20"/>
                <w:szCs w:val="20"/>
              </w:rPr>
              <w:t>-</w:t>
            </w:r>
            <w:r w:rsidRPr="0054793E">
              <w:rPr>
                <w:rStyle w:val="lt-line-clampline"/>
                <w:sz w:val="20"/>
                <w:szCs w:val="20"/>
              </w:rPr>
              <w:t>Interface for</w:t>
            </w:r>
            <w:r>
              <w:rPr>
                <w:rStyle w:val="lt-line-clampline"/>
                <w:sz w:val="20"/>
                <w:szCs w:val="20"/>
              </w:rPr>
              <w:t xml:space="preserve"> this</w:t>
            </w:r>
            <w:r w:rsidRPr="0054793E">
              <w:rPr>
                <w:rStyle w:val="lt-line-clampline"/>
                <w:sz w:val="20"/>
                <w:szCs w:val="20"/>
              </w:rPr>
              <w:t xml:space="preserve"> Web</w:t>
            </w:r>
            <w:r>
              <w:rPr>
                <w:rStyle w:val="lt-line-clampline"/>
                <w:sz w:val="20"/>
                <w:szCs w:val="20"/>
              </w:rPr>
              <w:t>site</w:t>
            </w:r>
            <w:r w:rsidR="00470CF1">
              <w:rPr>
                <w:rStyle w:val="lt-line-clampline"/>
                <w:sz w:val="20"/>
                <w:szCs w:val="20"/>
              </w:rPr>
              <w:t>.</w:t>
            </w:r>
          </w:p>
          <w:p w:rsidR="000F5EE9" w:rsidRDefault="0054793E" w:rsidP="000F5EE9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sz w:val="20"/>
                <w:szCs w:val="20"/>
              </w:rPr>
            </w:pPr>
            <w:hyperlink r:id="rId12" w:history="1">
              <w:r w:rsidRPr="000906ED">
                <w:rPr>
                  <w:rStyle w:val="Hyperlink"/>
                  <w:sz w:val="20"/>
                  <w:szCs w:val="20"/>
                </w:rPr>
                <w:t>https://getdoneinone.com/</w:t>
              </w:r>
            </w:hyperlink>
          </w:p>
          <w:p w:rsidR="00F138DA" w:rsidRDefault="00F138DA" w:rsidP="000F5EE9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bookmarkStart w:id="0" w:name="_GoBack"/>
            <w:bookmarkEnd w:id="0"/>
          </w:p>
          <w:p w:rsidR="000F5EE9" w:rsidRPr="0054793E" w:rsidRDefault="000F5EE9" w:rsidP="000F5EE9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A</w:t>
            </w:r>
            <w:r w:rsidR="00470CF1"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BC Pilates</w:t>
            </w:r>
            <w:r>
              <w:rPr>
                <w:rStyle w:val="Hyperlink"/>
                <w:b/>
                <w:i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0F5EE9" w:rsidRDefault="00470CF1" w:rsidP="000F5EE9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  <w:sz w:val="20"/>
                <w:szCs w:val="20"/>
              </w:rPr>
            </w:pPr>
            <w:r>
              <w:rPr>
                <w:rStyle w:val="lt-line-clampline"/>
                <w:sz w:val="20"/>
                <w:szCs w:val="20"/>
              </w:rPr>
              <w:t xml:space="preserve">Update a new version in Wordpress and Plugin for </w:t>
            </w:r>
            <w:r w:rsidR="002F108D">
              <w:rPr>
                <w:rStyle w:val="lt-line-clampline"/>
                <w:sz w:val="20"/>
                <w:szCs w:val="20"/>
              </w:rPr>
              <w:t>t</w:t>
            </w:r>
            <w:r>
              <w:rPr>
                <w:rStyle w:val="lt-line-clampline"/>
                <w:sz w:val="20"/>
                <w:szCs w:val="20"/>
              </w:rPr>
              <w:t>his Si</w:t>
            </w:r>
            <w:r w:rsidR="002F108D">
              <w:rPr>
                <w:rStyle w:val="lt-line-clampline"/>
                <w:sz w:val="20"/>
                <w:szCs w:val="20"/>
              </w:rPr>
              <w:t>t</w:t>
            </w:r>
            <w:r>
              <w:rPr>
                <w:rStyle w:val="lt-line-clampline"/>
                <w:sz w:val="20"/>
                <w:szCs w:val="20"/>
              </w:rPr>
              <w:t>e.</w:t>
            </w:r>
          </w:p>
          <w:p w:rsidR="0054793E" w:rsidRPr="00470CF1" w:rsidRDefault="00470CF1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lt-line-clampline"/>
              </w:rPr>
            </w:pPr>
            <w:hyperlink r:id="rId13" w:tgtFrame="_blank" w:history="1">
              <w:r>
                <w:rPr>
                  <w:rStyle w:val="Hyperlink"/>
                </w:rPr>
                <w:t>http://abcpilates.com</w:t>
              </w:r>
            </w:hyperlink>
          </w:p>
          <w:p w:rsidR="0054793E" w:rsidRPr="0054793E" w:rsidRDefault="0054793E" w:rsidP="0054793E">
            <w:pPr>
              <w:pStyle w:val="ListBullet"/>
              <w:numPr>
                <w:ilvl w:val="0"/>
                <w:numId w:val="0"/>
              </w:numPr>
              <w:spacing w:after="80"/>
              <w:rPr>
                <w:rStyle w:val="Hyperlink"/>
                <w:color w:val="4C4C4C" w:themeColor="text2" w:themeTint="BF"/>
                <w:u w:val="none"/>
              </w:rPr>
            </w:pPr>
            <w:r>
              <w:rPr>
                <w:rStyle w:val="Hyperlink"/>
                <w:color w:val="4C4C4C" w:themeColor="text2" w:themeTint="BF"/>
                <w:u w:val="none"/>
              </w:rPr>
              <w:t>-------------------------</w:t>
            </w:r>
          </w:p>
          <w:p w:rsidR="00B96353" w:rsidRDefault="00B23F22" w:rsidP="00C02AC3">
            <w:pPr>
              <w:pStyle w:val="ListBullet"/>
              <w:spacing w:after="80"/>
            </w:pPr>
            <w:hyperlink r:id="rId14" w:history="1">
              <w:r w:rsidR="00B96353">
                <w:rPr>
                  <w:rStyle w:val="Hyperlink"/>
                </w:rPr>
                <w:t>https://mutalqureshi.github.io/graycell/index.html</w:t>
              </w:r>
            </w:hyperlink>
          </w:p>
          <w:p w:rsidR="00360C73" w:rsidRPr="0054793E" w:rsidRDefault="00B23F22" w:rsidP="0054793E">
            <w:pPr>
              <w:pStyle w:val="ListBullet"/>
              <w:spacing w:after="80"/>
            </w:pPr>
            <w:hyperlink r:id="rId15" w:history="1">
              <w:r w:rsidR="00B96353">
                <w:rPr>
                  <w:rStyle w:val="Hyperlink"/>
                </w:rPr>
                <w:t>https://mutalqureshi.github.io/canvas/index.html</w:t>
              </w:r>
            </w:hyperlink>
            <w:r w:rsidR="0054793E">
              <w:rPr>
                <w:rStyle w:val="Hyperlink"/>
              </w:rPr>
              <w:t>.</w:t>
            </w:r>
          </w:p>
          <w:p w:rsidR="00B96353" w:rsidRDefault="00B23F22" w:rsidP="00C02AC3">
            <w:pPr>
              <w:pStyle w:val="ListBullet"/>
              <w:spacing w:after="80"/>
            </w:pPr>
            <w:hyperlink r:id="rId16" w:history="1">
              <w:r w:rsidR="00B96353">
                <w:rPr>
                  <w:rStyle w:val="Hyperlink"/>
                </w:rPr>
                <w:t>https://mutalqureshi.github.io/Hideo/index.html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17" w:history="1">
              <w:r w:rsidR="00B96353">
                <w:rPr>
                  <w:rStyle w:val="Hyperlink"/>
                </w:rPr>
                <w:t>https://mutalqureshi.github.io/Dingo/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18" w:history="1">
              <w:r w:rsidR="00B96353">
                <w:rPr>
                  <w:rStyle w:val="Hyperlink"/>
                </w:rPr>
                <w:t>https://mutalqureshi.github.io/Margo/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19" w:history="1">
              <w:r w:rsidR="00B96353">
                <w:rPr>
                  <w:rStyle w:val="Hyperlink"/>
                </w:rPr>
                <w:t>https://mutalqureshi.github.io/Retrospect/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20" w:history="1">
              <w:r w:rsidR="00B96353">
                <w:rPr>
                  <w:rStyle w:val="Hyperlink"/>
                </w:rPr>
                <w:t>https://mutalqureshi.github.io/Zking/index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21" w:history="1">
              <w:r w:rsidR="00B96353">
                <w:rPr>
                  <w:rStyle w:val="Hyperlink"/>
                </w:rPr>
                <w:t>https://mutalqureshi.github.io/Enterprise/photography.html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22" w:history="1">
              <w:r w:rsidR="00B96353">
                <w:rPr>
                  <w:rStyle w:val="Hyperlink"/>
                </w:rPr>
                <w:t>https://mutalqureshi.github.io/valcano/index.html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23" w:history="1">
              <w:r w:rsidR="00B96353">
                <w:rPr>
                  <w:rStyle w:val="Hyperlink"/>
                </w:rPr>
                <w:t>https://mutalqureshi.github.io/Mood/index.html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24" w:history="1">
              <w:r w:rsidR="00B96353">
                <w:rPr>
                  <w:rStyle w:val="Hyperlink"/>
                </w:rPr>
                <w:t>https://mutalqureshi.github.io/Super</w:t>
              </w:r>
            </w:hyperlink>
          </w:p>
          <w:p w:rsidR="00B96353" w:rsidRDefault="00B23F22" w:rsidP="00C02AC3">
            <w:pPr>
              <w:pStyle w:val="ListBullet"/>
              <w:spacing w:after="80"/>
            </w:pPr>
            <w:hyperlink r:id="rId25" w:history="1">
              <w:r w:rsidR="00B96353">
                <w:rPr>
                  <w:rStyle w:val="Hyperlink"/>
                </w:rPr>
                <w:t>https://mutalqureshi.github.io/Masquerade/Masquerade/</w:t>
              </w:r>
            </w:hyperlink>
          </w:p>
          <w:p w:rsidR="00B96353" w:rsidRPr="00565B06" w:rsidRDefault="00B23F22" w:rsidP="00C02AC3">
            <w:pPr>
              <w:pStyle w:val="ListBullet"/>
              <w:spacing w:after="80"/>
            </w:pPr>
            <w:hyperlink r:id="rId26" w:history="1">
              <w:r w:rsidR="00B96353">
                <w:rPr>
                  <w:rStyle w:val="Hyperlink"/>
                </w:rPr>
                <w:t>https://mutalqureshi.github.io/comstar/</w:t>
              </w:r>
            </w:hyperlink>
          </w:p>
        </w:tc>
        <w:tc>
          <w:tcPr>
            <w:tcW w:w="3582" w:type="dxa"/>
            <w:tcMar>
              <w:left w:w="576" w:type="dxa"/>
            </w:tcMar>
          </w:tcPr>
          <w:p w:rsidR="00B96353" w:rsidRPr="00565B06" w:rsidRDefault="00B96353" w:rsidP="00C02AC3">
            <w:pPr>
              <w:pStyle w:val="ListBullet"/>
              <w:numPr>
                <w:ilvl w:val="0"/>
                <w:numId w:val="0"/>
              </w:numPr>
              <w:spacing w:after="80"/>
              <w:ind w:left="450"/>
            </w:pPr>
          </w:p>
        </w:tc>
      </w:tr>
    </w:tbl>
    <w:p w:rsidR="00E370C5" w:rsidRPr="00565B06" w:rsidRDefault="00E370C5" w:rsidP="005E088C"/>
    <w:tbl>
      <w:tblPr>
        <w:tblStyle w:val="TableGrid"/>
        <w:tblW w:w="5477" w:type="pct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8649"/>
      </w:tblGrid>
      <w:tr w:rsidR="00F55930" w:rsidRPr="00565B06" w:rsidTr="00633685">
        <w:tc>
          <w:tcPr>
            <w:tcW w:w="815" w:type="dxa"/>
            <w:tcMar>
              <w:right w:w="216" w:type="dxa"/>
            </w:tcMar>
            <w:vAlign w:val="bottom"/>
          </w:tcPr>
          <w:p w:rsidR="00F55930" w:rsidRPr="00565B06" w:rsidRDefault="00FE0719" w:rsidP="00633685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C4708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4bVCEAANj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33AOG1QhAADY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Cv4cQA&#10;AADbAAAADwAAAGRycy9kb3ducmV2LnhtbESPQWsCMRSE7wX/Q3hCbzVrxSJbo4gg7MWitoK9PTav&#10;m62blyVJNf57Uyj0OMzMN8x8mWwnLuRD61jBeFSAIK6dbrlR8PG+eZqBCBFZY+eYFNwowHIxeJhj&#10;qd2V93Q5xEZkCIcSFZgY+1LKUBuyGEauJ87el/MWY5a+kdrjNcNtJ5+L4kVabDkvGOxpbag+H36s&#10;gt2pSrPJ0XuZPt++t9vK9GezV+pxmFavICKl+B/+a1dawWQK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r+H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LMUMIA&#10;AADbAAAADwAAAGRycy9kb3ducmV2LnhtbESPQYvCMBSE74L/ITzBm6YqFKlGUUHYm25d0OOzebbF&#10;5qU22Vr99ZuFhT0OM/MNs1x3phItNa60rGAyjkAQZ1aXnCv4Ou1HcxDOI2usLJOCFzlYr/q9JSba&#10;PvmT2tTnIkDYJaig8L5OpHRZQQbd2NbEwbvZxqAPssmlbvAZ4KaS0yiKpcGSw0KBNe0Kyu7pt1Fw&#10;vOA2za7R3Z0fHL+n5eF827dKDQfdZgHCU+f/w3/tD61gFsPvl/A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4sxQ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9MKb4A&#10;AADbAAAADwAAAGRycy9kb3ducmV2LnhtbESPzQrCMBCE74LvEFbwpqk/qFSjqCDo0Sp4XZq1LTab&#10;0kStPr0RBI/DzHzDLFaNKcWDaldYVjDoRyCIU6sLzhScT7veDITzyBpLy6TgRQ5Wy3ZrgbG2Tz7S&#10;I/GZCBB2MSrIva9iKV2ak0HXtxVx8K62NuiDrDOpa3wGuCnlMIom0mDBYSHHirY5pbfkbhRY2iG/&#10;05dOLoeB05O93WzOY6W6nWY9B+Gp8f/wr73XCkZT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PTCm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4EsEA&#10;AADbAAAADwAAAGRycy9kb3ducmV2LnhtbERPy2oCMRTdF/yHcAV3NWMLVkaj6ECpm1KqfsAlufPQ&#10;yc3MJPPo3zeLQpeH894dJluLgTpfOVawWiYgiLUzFRcKbtf35w0IH5AN1o5JwQ95OOxnTztMjRv5&#10;m4ZLKEQMYZ+igjKEJpXS65Is+qVriCOXu85iiLArpOlwjOG2li9JspYWK44NJTaUlaQfl94qyN7a&#10;kOnT53qVbT7aqc/91z3XSi3m03ELItAU/sV/7rNR8Br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r+BLBAAAA2wAAAA8AAAAAAAAAAAAAAAAAmAIAAGRycy9kb3du&#10;cmV2LnhtbFBLBQYAAAAABAAEAPUAAACG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krcMIA&#10;AADbAAAADwAAAGRycy9kb3ducmV2LnhtbESPQWsCMRSE74X+h/CE3mpW24q7GqUrCF6rHjw+Ns9k&#10;dfMSNlG3/74pFHocZuYbZrkeXCfu1MfWs4LJuABB3HjdslFwPGxf5yBiQtbYeSYF3xRhvXp+WmKl&#10;/YO/6L5PRmQIxwoV2JRCJWVsLDmMYx+Is3f2vcOUZW+k7vGR4a6T06KYSYct5wWLgTaWmuv+5hRs&#10;zPkQdvVHvS3D+2VenqzpUq3Uy2j4XIBINKT/8F97pxW8lfD7Jf8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StwwgAAANsAAAAPAAAAAAAAAAAAAAAAAJgCAABkcnMvZG93&#10;bnJldi54bWxQSwUGAAAAAAQABAD1AAAAhw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55930" w:rsidRPr="00565B06" w:rsidRDefault="00F55930" w:rsidP="00633685">
            <w:pPr>
              <w:pStyle w:val="Heading1"/>
              <w:outlineLvl w:val="0"/>
            </w:pPr>
            <w:r>
              <w:t>PROFILE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390"/>
      </w:tblGrid>
      <w:tr w:rsidR="00F55930" w:rsidRPr="00565B06" w:rsidTr="00F55930">
        <w:tc>
          <w:tcPr>
            <w:tcW w:w="2250" w:type="dxa"/>
          </w:tcPr>
          <w:p w:rsidR="00F55930" w:rsidRDefault="00F55930" w:rsidP="00633685">
            <w:pPr>
              <w:pStyle w:val="ListBullet"/>
              <w:spacing w:after="80"/>
            </w:pPr>
            <w:r>
              <w:t>Name</w:t>
            </w:r>
          </w:p>
          <w:p w:rsidR="00F55930" w:rsidRDefault="00F55930" w:rsidP="00633685">
            <w:pPr>
              <w:pStyle w:val="ListBullet"/>
              <w:spacing w:after="80"/>
            </w:pPr>
            <w:r>
              <w:t>Father Name</w:t>
            </w:r>
          </w:p>
          <w:p w:rsidR="00F55930" w:rsidRDefault="00F55930" w:rsidP="00633685">
            <w:pPr>
              <w:pStyle w:val="ListBullet"/>
              <w:spacing w:after="80"/>
            </w:pPr>
            <w:r>
              <w:t>CNIC</w:t>
            </w:r>
          </w:p>
          <w:p w:rsidR="00B96353" w:rsidRDefault="00B96353" w:rsidP="00633685">
            <w:pPr>
              <w:pStyle w:val="ListBullet"/>
              <w:spacing w:after="80"/>
            </w:pPr>
            <w:r>
              <w:t>Age</w:t>
            </w:r>
          </w:p>
          <w:p w:rsidR="00F55930" w:rsidRDefault="00F55930" w:rsidP="00633685">
            <w:pPr>
              <w:pStyle w:val="ListBullet"/>
              <w:spacing w:after="80"/>
            </w:pPr>
            <w:r>
              <w:t>PHONE NUMBER</w:t>
            </w:r>
          </w:p>
          <w:p w:rsidR="00F55930" w:rsidRDefault="00F55930" w:rsidP="00633685">
            <w:pPr>
              <w:pStyle w:val="ListBullet"/>
              <w:spacing w:after="80"/>
            </w:pPr>
            <w:r>
              <w:t>ADDRESS</w:t>
            </w:r>
          </w:p>
          <w:p w:rsidR="00F55930" w:rsidRPr="00565B06" w:rsidRDefault="00F55930" w:rsidP="00633685">
            <w:pPr>
              <w:pStyle w:val="ListBullet"/>
              <w:spacing w:after="80"/>
            </w:pPr>
            <w:r>
              <w:t>EMAIL</w:t>
            </w:r>
          </w:p>
        </w:tc>
        <w:tc>
          <w:tcPr>
            <w:tcW w:w="6390" w:type="dxa"/>
            <w:tcMar>
              <w:left w:w="576" w:type="dxa"/>
            </w:tcMar>
          </w:tcPr>
          <w:p w:rsidR="00F55930" w:rsidRDefault="00F55930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Abdul Mutal</w:t>
            </w:r>
          </w:p>
          <w:p w:rsidR="00B96353" w:rsidRDefault="00B96353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Naeem Qureshi</w:t>
            </w:r>
          </w:p>
          <w:p w:rsidR="00B96353" w:rsidRDefault="00B96353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42301-4491314-3</w:t>
            </w:r>
          </w:p>
          <w:p w:rsidR="00B96353" w:rsidRDefault="00B96353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18</w:t>
            </w:r>
          </w:p>
          <w:p w:rsidR="00F55930" w:rsidRDefault="00F55930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0348</w:t>
            </w:r>
            <w:r w:rsidR="00111AA7">
              <w:t>-</w:t>
            </w:r>
            <w:r>
              <w:t>0205552</w:t>
            </w:r>
          </w:p>
          <w:p w:rsidR="00F55930" w:rsidRDefault="00F55930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Ranchorline, Karachi</w:t>
            </w:r>
          </w:p>
          <w:p w:rsidR="00F55930" w:rsidRPr="00565B06" w:rsidRDefault="00111AA7" w:rsidP="00F559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m</w:t>
            </w:r>
            <w:r w:rsidR="00F55930">
              <w:t>utalqureshi953@gmail.com</w:t>
            </w:r>
          </w:p>
        </w:tc>
      </w:tr>
    </w:tbl>
    <w:p w:rsidR="007A0F44" w:rsidRPr="00565B06" w:rsidRDefault="00074F4B" w:rsidP="00F55930">
      <w:r>
        <w:tab/>
      </w:r>
      <w:r>
        <w:tab/>
      </w:r>
      <w:r>
        <w:tab/>
      </w:r>
    </w:p>
    <w:sectPr w:rsidR="007A0F44" w:rsidRPr="00565B06" w:rsidSect="00BB27B2">
      <w:footerReference w:type="default" r:id="rId2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F22" w:rsidRDefault="00B23F22" w:rsidP="00F534FB">
      <w:pPr>
        <w:spacing w:after="0"/>
      </w:pPr>
      <w:r>
        <w:separator/>
      </w:r>
    </w:p>
  </w:endnote>
  <w:endnote w:type="continuationSeparator" w:id="0">
    <w:p w:rsidR="00B23F22" w:rsidRDefault="00B23F2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1266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661F7">
        <w:pPr>
          <w:pStyle w:val="Footer"/>
        </w:pPr>
        <w:r>
          <w:fldChar w:fldCharType="begin"/>
        </w:r>
        <w:r w:rsidR="00056FE7">
          <w:instrText xml:space="preserve"> PAGE   \* MERGEFORMAT </w:instrText>
        </w:r>
        <w:r>
          <w:fldChar w:fldCharType="separate"/>
        </w:r>
        <w:r w:rsidR="00F138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F22" w:rsidRDefault="00B23F22" w:rsidP="00F534FB">
      <w:pPr>
        <w:spacing w:after="0"/>
      </w:pPr>
      <w:r>
        <w:separator/>
      </w:r>
    </w:p>
  </w:footnote>
  <w:footnote w:type="continuationSeparator" w:id="0">
    <w:p w:rsidR="00B23F22" w:rsidRDefault="00B23F22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F2E19"/>
    <w:multiLevelType w:val="hybridMultilevel"/>
    <w:tmpl w:val="2CA049C0"/>
    <w:lvl w:ilvl="0" w:tplc="ADCA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C206C"/>
    <w:multiLevelType w:val="hybridMultilevel"/>
    <w:tmpl w:val="C526CDA0"/>
    <w:lvl w:ilvl="0" w:tplc="3124B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B4736"/>
    <w:multiLevelType w:val="hybridMultilevel"/>
    <w:tmpl w:val="A7B42DF6"/>
    <w:lvl w:ilvl="0" w:tplc="F2461FD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11C69"/>
    <w:multiLevelType w:val="hybridMultilevel"/>
    <w:tmpl w:val="1E12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C370B"/>
    <w:multiLevelType w:val="hybridMultilevel"/>
    <w:tmpl w:val="C9FAF3A6"/>
    <w:lvl w:ilvl="0" w:tplc="F2461FD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25EB"/>
    <w:multiLevelType w:val="hybridMultilevel"/>
    <w:tmpl w:val="E30033B4"/>
    <w:lvl w:ilvl="0" w:tplc="ADCA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F2D14"/>
    <w:multiLevelType w:val="hybridMultilevel"/>
    <w:tmpl w:val="428E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1552B"/>
    <w:multiLevelType w:val="hybridMultilevel"/>
    <w:tmpl w:val="224AF336"/>
    <w:lvl w:ilvl="0" w:tplc="F2461FD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C560E"/>
    <w:multiLevelType w:val="multilevel"/>
    <w:tmpl w:val="312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141DA"/>
    <w:multiLevelType w:val="hybridMultilevel"/>
    <w:tmpl w:val="3B20BF32"/>
    <w:lvl w:ilvl="0" w:tplc="7B585F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7"/>
  </w:num>
  <w:num w:numId="17">
    <w:abstractNumId w:val="20"/>
  </w:num>
  <w:num w:numId="18">
    <w:abstractNumId w:val="16"/>
  </w:num>
  <w:num w:numId="19">
    <w:abstractNumId w:val="18"/>
  </w:num>
  <w:num w:numId="20">
    <w:abstractNumId w:val="21"/>
  </w:num>
  <w:num w:numId="21">
    <w:abstractNumId w:val="11"/>
  </w:num>
  <w:num w:numId="22">
    <w:abstractNumId w:val="22"/>
  </w:num>
  <w:num w:numId="23">
    <w:abstractNumId w:val="19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C5"/>
    <w:rsid w:val="00002750"/>
    <w:rsid w:val="00004D4E"/>
    <w:rsid w:val="00011895"/>
    <w:rsid w:val="00013818"/>
    <w:rsid w:val="00024730"/>
    <w:rsid w:val="00033460"/>
    <w:rsid w:val="000348ED"/>
    <w:rsid w:val="00040CF1"/>
    <w:rsid w:val="0004158B"/>
    <w:rsid w:val="00051DFD"/>
    <w:rsid w:val="00051E92"/>
    <w:rsid w:val="00056FE7"/>
    <w:rsid w:val="000570FF"/>
    <w:rsid w:val="00057244"/>
    <w:rsid w:val="00061C1E"/>
    <w:rsid w:val="0006454B"/>
    <w:rsid w:val="000661F7"/>
    <w:rsid w:val="00074F4B"/>
    <w:rsid w:val="00075B13"/>
    <w:rsid w:val="00092692"/>
    <w:rsid w:val="00096203"/>
    <w:rsid w:val="000A0229"/>
    <w:rsid w:val="000B4D1E"/>
    <w:rsid w:val="000D3389"/>
    <w:rsid w:val="000D6583"/>
    <w:rsid w:val="000E24AC"/>
    <w:rsid w:val="000E4A73"/>
    <w:rsid w:val="000F28BE"/>
    <w:rsid w:val="000F5EE9"/>
    <w:rsid w:val="000F79EA"/>
    <w:rsid w:val="00111AA7"/>
    <w:rsid w:val="001146DE"/>
    <w:rsid w:val="00134F92"/>
    <w:rsid w:val="00137DC1"/>
    <w:rsid w:val="00143224"/>
    <w:rsid w:val="00145B33"/>
    <w:rsid w:val="001468F3"/>
    <w:rsid w:val="00152C3A"/>
    <w:rsid w:val="001539C4"/>
    <w:rsid w:val="00157030"/>
    <w:rsid w:val="00162BEE"/>
    <w:rsid w:val="00171E1B"/>
    <w:rsid w:val="0018068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0FB3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8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0C73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0CF1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D9A"/>
    <w:rsid w:val="005106C0"/>
    <w:rsid w:val="00511F93"/>
    <w:rsid w:val="00513FFC"/>
    <w:rsid w:val="005247B7"/>
    <w:rsid w:val="005324B1"/>
    <w:rsid w:val="005372FA"/>
    <w:rsid w:val="00545A7A"/>
    <w:rsid w:val="0054793E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0B28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1736D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5197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876B0"/>
    <w:rsid w:val="00790E98"/>
    <w:rsid w:val="007A0F44"/>
    <w:rsid w:val="007A729F"/>
    <w:rsid w:val="007B3F4F"/>
    <w:rsid w:val="007C0E0E"/>
    <w:rsid w:val="007C153D"/>
    <w:rsid w:val="007C333C"/>
    <w:rsid w:val="007C34A8"/>
    <w:rsid w:val="007E625D"/>
    <w:rsid w:val="007E7052"/>
    <w:rsid w:val="007F71A4"/>
    <w:rsid w:val="008004F1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0798"/>
    <w:rsid w:val="0090109E"/>
    <w:rsid w:val="00933CCA"/>
    <w:rsid w:val="0093795C"/>
    <w:rsid w:val="009411E8"/>
    <w:rsid w:val="00952793"/>
    <w:rsid w:val="00952C89"/>
    <w:rsid w:val="009540F4"/>
    <w:rsid w:val="00956B75"/>
    <w:rsid w:val="00977476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0EC0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3F22"/>
    <w:rsid w:val="00B25746"/>
    <w:rsid w:val="00B2796D"/>
    <w:rsid w:val="00B32AFB"/>
    <w:rsid w:val="00B33121"/>
    <w:rsid w:val="00B47E1E"/>
    <w:rsid w:val="00B50C2F"/>
    <w:rsid w:val="00B54661"/>
    <w:rsid w:val="00B55487"/>
    <w:rsid w:val="00B763B5"/>
    <w:rsid w:val="00B77384"/>
    <w:rsid w:val="00B90654"/>
    <w:rsid w:val="00B91175"/>
    <w:rsid w:val="00B918A5"/>
    <w:rsid w:val="00B96353"/>
    <w:rsid w:val="00BA71B3"/>
    <w:rsid w:val="00BB27B2"/>
    <w:rsid w:val="00BB34BE"/>
    <w:rsid w:val="00BC0E1A"/>
    <w:rsid w:val="00BC1472"/>
    <w:rsid w:val="00BD2DD6"/>
    <w:rsid w:val="00BD55EE"/>
    <w:rsid w:val="00C0155C"/>
    <w:rsid w:val="00C3233C"/>
    <w:rsid w:val="00C3763A"/>
    <w:rsid w:val="00C46C1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5FC9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2E6C"/>
    <w:rsid w:val="00E370C5"/>
    <w:rsid w:val="00E379DC"/>
    <w:rsid w:val="00E46808"/>
    <w:rsid w:val="00E5521B"/>
    <w:rsid w:val="00E61D86"/>
    <w:rsid w:val="00E61FB1"/>
    <w:rsid w:val="00E63862"/>
    <w:rsid w:val="00E665C1"/>
    <w:rsid w:val="00E72DA3"/>
    <w:rsid w:val="00E802D2"/>
    <w:rsid w:val="00E97BD9"/>
    <w:rsid w:val="00EE0848"/>
    <w:rsid w:val="00EF56D4"/>
    <w:rsid w:val="00F03B1E"/>
    <w:rsid w:val="00F03F2C"/>
    <w:rsid w:val="00F1202D"/>
    <w:rsid w:val="00F138DA"/>
    <w:rsid w:val="00F217AB"/>
    <w:rsid w:val="00F35A06"/>
    <w:rsid w:val="00F435D3"/>
    <w:rsid w:val="00F46425"/>
    <w:rsid w:val="00F5078D"/>
    <w:rsid w:val="00F523AD"/>
    <w:rsid w:val="00F534FB"/>
    <w:rsid w:val="00F55930"/>
    <w:rsid w:val="00F56FFE"/>
    <w:rsid w:val="00F904FC"/>
    <w:rsid w:val="00F935BF"/>
    <w:rsid w:val="00F94EB5"/>
    <w:rsid w:val="00FA4359"/>
    <w:rsid w:val="00FA4C84"/>
    <w:rsid w:val="00FB0F18"/>
    <w:rsid w:val="00FE0719"/>
    <w:rsid w:val="00FE18B2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F5593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00798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ListParagraph">
    <w:name w:val="List Paragraph"/>
    <w:basedOn w:val="Normal"/>
    <w:uiPriority w:val="34"/>
    <w:rsid w:val="0090079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54793E"/>
  </w:style>
  <w:style w:type="character" w:customStyle="1" w:styleId="c-messagebody">
    <w:name w:val="c-message__body"/>
    <w:basedOn w:val="DefaultParagraphFont"/>
    <w:rsid w:val="000F5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bcpilates.com" TargetMode="External"/><Relationship Id="rId18" Type="http://schemas.openxmlformats.org/officeDocument/2006/relationships/hyperlink" Target="https://mutalqureshi.github.io/Margo/" TargetMode="External"/><Relationship Id="rId26" Type="http://schemas.openxmlformats.org/officeDocument/2006/relationships/hyperlink" Target="https://mutalqureshi.github.io/comsta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utalqureshi.github.io/Enterprise/photography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etdoneinone.com/" TargetMode="External"/><Relationship Id="rId17" Type="http://schemas.openxmlformats.org/officeDocument/2006/relationships/hyperlink" Target="https://mutalqureshi.github.io/Dingo/" TargetMode="External"/><Relationship Id="rId25" Type="http://schemas.openxmlformats.org/officeDocument/2006/relationships/hyperlink" Target="https://mutalqureshi.github.io/Masquerade/Masquerad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utalqureshi.github.io/Hideo/index.html" TargetMode="External"/><Relationship Id="rId20" Type="http://schemas.openxmlformats.org/officeDocument/2006/relationships/hyperlink" Target="https://mutalqureshi.github.io/Zking/index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utalqureshi.github.io/portfolio/main.html" TargetMode="External"/><Relationship Id="rId24" Type="http://schemas.openxmlformats.org/officeDocument/2006/relationships/hyperlink" Target="https://mutalqureshi.github.io/Supe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utalqureshi.github.io/canvas/index.html" TargetMode="External"/><Relationship Id="rId23" Type="http://schemas.openxmlformats.org/officeDocument/2006/relationships/hyperlink" Target="https://mutalqureshi.github.io/Mood/index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utalqureshi.github.io/Retrospec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utalqureshi.github.io/graycell/index.html" TargetMode="External"/><Relationship Id="rId22" Type="http://schemas.openxmlformats.org/officeDocument/2006/relationships/hyperlink" Target="https://mutalqureshi.github.io/valcano/index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%20naseha%20academey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ABEA3D569F42F596325CE2029D3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68B4-F30A-4A05-9688-94667E0F408F}"/>
      </w:docPartPr>
      <w:docPartBody>
        <w:p w:rsidR="00645EE3" w:rsidRDefault="00EA3771">
          <w:pPr>
            <w:pStyle w:val="8EABEA3D569F42F596325CE2029D3F1A"/>
          </w:pPr>
          <w:r w:rsidRPr="009D0878">
            <w:t>Address</w:t>
          </w:r>
        </w:p>
      </w:docPartBody>
    </w:docPart>
    <w:docPart>
      <w:docPartPr>
        <w:name w:val="33A309B19D3C4A22A3666F313006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D96E-FB80-4D60-B0F1-A6DD9E0E3D3B}"/>
      </w:docPartPr>
      <w:docPartBody>
        <w:p w:rsidR="00645EE3" w:rsidRDefault="00EA3771">
          <w:pPr>
            <w:pStyle w:val="33A309B19D3C4A22A3666F31300681BB"/>
          </w:pPr>
          <w:r w:rsidRPr="009D0878">
            <w:t>Phone</w:t>
          </w:r>
        </w:p>
      </w:docPartBody>
    </w:docPart>
    <w:docPart>
      <w:docPartPr>
        <w:name w:val="CB76CCDA2AB149F9AD12D6384FBCB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B722-5C58-4115-B5F3-CEF007B34063}"/>
      </w:docPartPr>
      <w:docPartBody>
        <w:p w:rsidR="00645EE3" w:rsidRDefault="00EA3771">
          <w:pPr>
            <w:pStyle w:val="CB76CCDA2AB149F9AD12D6384FBCB955"/>
          </w:pPr>
          <w:r w:rsidRPr="009D0878">
            <w:t>Email</w:t>
          </w:r>
        </w:p>
      </w:docPartBody>
    </w:docPart>
    <w:docPart>
      <w:docPartPr>
        <w:name w:val="27DFCF91261B42E1BF00CD85BC6D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27BC3-E41A-44D9-B0FC-A0F26CF0CE77}"/>
      </w:docPartPr>
      <w:docPartBody>
        <w:p w:rsidR="00645EE3" w:rsidRDefault="00EA3771">
          <w:pPr>
            <w:pStyle w:val="27DFCF91261B42E1BF00CD85BC6DBD52"/>
          </w:pPr>
          <w:r w:rsidRPr="009D0878">
            <w:t>Twitter/Blog/Portfolio</w:t>
          </w:r>
        </w:p>
      </w:docPartBody>
    </w:docPart>
    <w:docPart>
      <w:docPartPr>
        <w:name w:val="27B72A59C8554641867DCAA7C07D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179DD-CEE4-4273-A9B7-2EAD14055FEA}"/>
      </w:docPartPr>
      <w:docPartBody>
        <w:p w:rsidR="00645EE3" w:rsidRDefault="00EA3771">
          <w:pPr>
            <w:pStyle w:val="27B72A59C8554641867DCAA7C07D906C"/>
          </w:pPr>
          <w:r w:rsidRPr="00D85CA4">
            <w:t>Objective</w:t>
          </w:r>
        </w:p>
      </w:docPartBody>
    </w:docPart>
    <w:docPart>
      <w:docPartPr>
        <w:name w:val="4899BAA0111B4B2D917ADF5B3CE0D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45CB6-5E21-45C6-8A59-D1A94CCB36BE}"/>
      </w:docPartPr>
      <w:docPartBody>
        <w:p w:rsidR="00E7717B" w:rsidRDefault="00A34872" w:rsidP="00A34872">
          <w:pPr>
            <w:pStyle w:val="4899BAA0111B4B2D917ADF5B3CE0DB1A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33B2"/>
    <w:rsid w:val="002142F9"/>
    <w:rsid w:val="002C3C60"/>
    <w:rsid w:val="003933B2"/>
    <w:rsid w:val="00645EE3"/>
    <w:rsid w:val="00656FB2"/>
    <w:rsid w:val="007A1125"/>
    <w:rsid w:val="009A0681"/>
    <w:rsid w:val="00A34872"/>
    <w:rsid w:val="00C61D6D"/>
    <w:rsid w:val="00E7717B"/>
    <w:rsid w:val="00EA3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1D399ED15467F8654ED3AA313C490">
    <w:name w:val="28F1D399ED15467F8654ED3AA313C490"/>
    <w:rsid w:val="00645EE3"/>
  </w:style>
  <w:style w:type="paragraph" w:customStyle="1" w:styleId="E6465829E39E48768901E57E387BAFCD">
    <w:name w:val="E6465829E39E48768901E57E387BAFCD"/>
    <w:rsid w:val="00645EE3"/>
  </w:style>
  <w:style w:type="paragraph" w:customStyle="1" w:styleId="8EABEA3D569F42F596325CE2029D3F1A">
    <w:name w:val="8EABEA3D569F42F596325CE2029D3F1A"/>
    <w:rsid w:val="00645EE3"/>
  </w:style>
  <w:style w:type="paragraph" w:customStyle="1" w:styleId="33A309B19D3C4A22A3666F31300681BB">
    <w:name w:val="33A309B19D3C4A22A3666F31300681BB"/>
    <w:rsid w:val="00645EE3"/>
  </w:style>
  <w:style w:type="paragraph" w:customStyle="1" w:styleId="CB76CCDA2AB149F9AD12D6384FBCB955">
    <w:name w:val="CB76CCDA2AB149F9AD12D6384FBCB955"/>
    <w:rsid w:val="00645EE3"/>
  </w:style>
  <w:style w:type="paragraph" w:customStyle="1" w:styleId="31ACFCF2FDA2469D84974D0776BC45D5">
    <w:name w:val="31ACFCF2FDA2469D84974D0776BC45D5"/>
    <w:rsid w:val="00645EE3"/>
  </w:style>
  <w:style w:type="paragraph" w:customStyle="1" w:styleId="27DFCF91261B42E1BF00CD85BC6DBD52">
    <w:name w:val="27DFCF91261B42E1BF00CD85BC6DBD52"/>
    <w:rsid w:val="00645EE3"/>
  </w:style>
  <w:style w:type="paragraph" w:customStyle="1" w:styleId="27B72A59C8554641867DCAA7C07D906C">
    <w:name w:val="27B72A59C8554641867DCAA7C07D906C"/>
    <w:rsid w:val="00645EE3"/>
  </w:style>
  <w:style w:type="paragraph" w:customStyle="1" w:styleId="98F8791D3F244B7086CE88CCAE40343E">
    <w:name w:val="98F8791D3F244B7086CE88CCAE40343E"/>
    <w:rsid w:val="00645EE3"/>
  </w:style>
  <w:style w:type="paragraph" w:customStyle="1" w:styleId="B882661390DB494DAEE8E5D69CF002BC">
    <w:name w:val="B882661390DB494DAEE8E5D69CF002BC"/>
    <w:rsid w:val="00645EE3"/>
  </w:style>
  <w:style w:type="paragraph" w:customStyle="1" w:styleId="1432AC034F8D4357A5E0847156402DAA">
    <w:name w:val="1432AC034F8D4357A5E0847156402DAA"/>
    <w:rsid w:val="00645EE3"/>
  </w:style>
  <w:style w:type="character" w:styleId="Emphasis">
    <w:name w:val="Emphasis"/>
    <w:basedOn w:val="DefaultParagraphFont"/>
    <w:uiPriority w:val="11"/>
    <w:qFormat/>
    <w:rsid w:val="00645EE3"/>
    <w:rPr>
      <w:b w:val="0"/>
      <w:iCs/>
      <w:color w:val="657C9C" w:themeColor="text2" w:themeTint="BF"/>
      <w:sz w:val="26"/>
    </w:rPr>
  </w:style>
  <w:style w:type="paragraph" w:customStyle="1" w:styleId="3CBA79A63699471197225B54E1E3307C">
    <w:name w:val="3CBA79A63699471197225B54E1E3307C"/>
    <w:rsid w:val="00645EE3"/>
  </w:style>
  <w:style w:type="paragraph" w:customStyle="1" w:styleId="6ED381556AB145F8BC015927740D246E">
    <w:name w:val="6ED381556AB145F8BC015927740D246E"/>
    <w:rsid w:val="00645EE3"/>
  </w:style>
  <w:style w:type="paragraph" w:customStyle="1" w:styleId="6DEE9607631546CABA773F4290A92514">
    <w:name w:val="6DEE9607631546CABA773F4290A92514"/>
    <w:rsid w:val="00645EE3"/>
  </w:style>
  <w:style w:type="paragraph" w:customStyle="1" w:styleId="EE76EB58C0C747F689553218ED117EE1">
    <w:name w:val="EE76EB58C0C747F689553218ED117EE1"/>
    <w:rsid w:val="00645EE3"/>
  </w:style>
  <w:style w:type="paragraph" w:customStyle="1" w:styleId="5933886460D04BA380E7F095C8BDD722">
    <w:name w:val="5933886460D04BA380E7F095C8BDD722"/>
    <w:rsid w:val="00645EE3"/>
  </w:style>
  <w:style w:type="paragraph" w:customStyle="1" w:styleId="CE1D676A5BEF4F58BBAD43BCD3AA786E">
    <w:name w:val="CE1D676A5BEF4F58BBAD43BCD3AA786E"/>
    <w:rsid w:val="00645EE3"/>
  </w:style>
  <w:style w:type="paragraph" w:customStyle="1" w:styleId="1BD5260F3FAB4866A6859D18A547B330">
    <w:name w:val="1BD5260F3FAB4866A6859D18A547B330"/>
    <w:rsid w:val="00645EE3"/>
  </w:style>
  <w:style w:type="paragraph" w:customStyle="1" w:styleId="B8AFC641F2F6451BB2474111BAFC562C">
    <w:name w:val="B8AFC641F2F6451BB2474111BAFC562C"/>
    <w:rsid w:val="00645EE3"/>
  </w:style>
  <w:style w:type="paragraph" w:customStyle="1" w:styleId="20BEED6874F54989ACBC0823FDBB30EF">
    <w:name w:val="20BEED6874F54989ACBC0823FDBB30EF"/>
    <w:rsid w:val="00645EE3"/>
  </w:style>
  <w:style w:type="paragraph" w:customStyle="1" w:styleId="AB944AEB280F414884BCDCE177594201">
    <w:name w:val="AB944AEB280F414884BCDCE177594201"/>
    <w:rsid w:val="00645EE3"/>
  </w:style>
  <w:style w:type="paragraph" w:customStyle="1" w:styleId="76CA91996CA04227B385B5A846604C1E">
    <w:name w:val="76CA91996CA04227B385B5A846604C1E"/>
    <w:rsid w:val="00645EE3"/>
  </w:style>
  <w:style w:type="paragraph" w:customStyle="1" w:styleId="0B114664196B4267AEE0266B8874E096">
    <w:name w:val="0B114664196B4267AEE0266B8874E096"/>
    <w:rsid w:val="00645EE3"/>
  </w:style>
  <w:style w:type="paragraph" w:customStyle="1" w:styleId="95B1B93085584E6B8E3E1C5C4934094A">
    <w:name w:val="95B1B93085584E6B8E3E1C5C4934094A"/>
    <w:rsid w:val="00645EE3"/>
  </w:style>
  <w:style w:type="paragraph" w:customStyle="1" w:styleId="665DB22CBB144CA8B92F02FB2DA2D5DA">
    <w:name w:val="665DB22CBB144CA8B92F02FB2DA2D5DA"/>
    <w:rsid w:val="00645EE3"/>
  </w:style>
  <w:style w:type="paragraph" w:customStyle="1" w:styleId="E99C63BDC0414169855EB2E8B575761D">
    <w:name w:val="E99C63BDC0414169855EB2E8B575761D"/>
    <w:rsid w:val="00645EE3"/>
  </w:style>
  <w:style w:type="paragraph" w:customStyle="1" w:styleId="CF4A8D24992E4EBF981BFCE2A7F3D963">
    <w:name w:val="CF4A8D24992E4EBF981BFCE2A7F3D963"/>
    <w:rsid w:val="00645EE3"/>
  </w:style>
  <w:style w:type="paragraph" w:customStyle="1" w:styleId="6046C3A5F9CC4A49A215B6BDDEEFF54F">
    <w:name w:val="6046C3A5F9CC4A49A215B6BDDEEFF54F"/>
    <w:rsid w:val="00645EE3"/>
  </w:style>
  <w:style w:type="paragraph" w:customStyle="1" w:styleId="2B0B5E6414654059B4B3E06EE17A219C">
    <w:name w:val="2B0B5E6414654059B4B3E06EE17A219C"/>
    <w:rsid w:val="00645EE3"/>
  </w:style>
  <w:style w:type="paragraph" w:customStyle="1" w:styleId="531A34C8F83B4FAB847D1CB75F26ED6B">
    <w:name w:val="531A34C8F83B4FAB847D1CB75F26ED6B"/>
    <w:rsid w:val="00645EE3"/>
  </w:style>
  <w:style w:type="paragraph" w:customStyle="1" w:styleId="D5988E6538B242B39DFA27999AC46722">
    <w:name w:val="D5988E6538B242B39DFA27999AC46722"/>
    <w:rsid w:val="00645EE3"/>
  </w:style>
  <w:style w:type="paragraph" w:customStyle="1" w:styleId="4E8B4B4866A54DA1B861EEC61A6A3B62">
    <w:name w:val="4E8B4B4866A54DA1B861EEC61A6A3B62"/>
    <w:rsid w:val="00645EE3"/>
  </w:style>
  <w:style w:type="paragraph" w:customStyle="1" w:styleId="4038D3365D194C7691AEDB3811559725">
    <w:name w:val="4038D3365D194C7691AEDB3811559725"/>
    <w:rsid w:val="00645EE3"/>
  </w:style>
  <w:style w:type="paragraph" w:customStyle="1" w:styleId="8C58976CAC984108B3040F4F8794A43F">
    <w:name w:val="8C58976CAC984108B3040F4F8794A43F"/>
    <w:rsid w:val="00645EE3"/>
  </w:style>
  <w:style w:type="paragraph" w:customStyle="1" w:styleId="E61E55ACB0C74070A1FC59EC18BF6433">
    <w:name w:val="E61E55ACB0C74070A1FC59EC18BF6433"/>
    <w:rsid w:val="00645EE3"/>
  </w:style>
  <w:style w:type="paragraph" w:customStyle="1" w:styleId="845E843BF1C046D3B9D29433368A4F5D">
    <w:name w:val="845E843BF1C046D3B9D29433368A4F5D"/>
    <w:rsid w:val="00645EE3"/>
  </w:style>
  <w:style w:type="paragraph" w:customStyle="1" w:styleId="FD6C16B66D3A46E5A0088814DF5CD9C5">
    <w:name w:val="FD6C16B66D3A46E5A0088814DF5CD9C5"/>
    <w:rsid w:val="00645EE3"/>
  </w:style>
  <w:style w:type="paragraph" w:customStyle="1" w:styleId="7F90E98CEDEB4955BD023D25DDE69CAE">
    <w:name w:val="7F90E98CEDEB4955BD023D25DDE69CAE"/>
    <w:rsid w:val="00645EE3"/>
  </w:style>
  <w:style w:type="paragraph" w:customStyle="1" w:styleId="BEEC8843F6B34CC69BA319787A0129EF">
    <w:name w:val="BEEC8843F6B34CC69BA319787A0129EF"/>
    <w:rsid w:val="00645EE3"/>
  </w:style>
  <w:style w:type="paragraph" w:customStyle="1" w:styleId="550BB885ADA94A189DE329CE314DF5AA">
    <w:name w:val="550BB885ADA94A189DE329CE314DF5AA"/>
    <w:rsid w:val="003933B2"/>
  </w:style>
  <w:style w:type="paragraph" w:customStyle="1" w:styleId="22B7C244C866421BB6DA8ECDAC2AB82D">
    <w:name w:val="22B7C244C866421BB6DA8ECDAC2AB82D"/>
    <w:rsid w:val="003933B2"/>
  </w:style>
  <w:style w:type="paragraph" w:customStyle="1" w:styleId="EBC94E3AA36A4BC79EC2786AB9890449">
    <w:name w:val="EBC94E3AA36A4BC79EC2786AB9890449"/>
    <w:rsid w:val="003933B2"/>
  </w:style>
  <w:style w:type="paragraph" w:customStyle="1" w:styleId="130DF36806294068AEC635CEC38705DD">
    <w:name w:val="130DF36806294068AEC635CEC38705DD"/>
    <w:rsid w:val="003933B2"/>
  </w:style>
  <w:style w:type="paragraph" w:customStyle="1" w:styleId="09147FEEF36744D6AA9D418E1ECAD6C9">
    <w:name w:val="09147FEEF36744D6AA9D418E1ECAD6C9"/>
    <w:rsid w:val="003933B2"/>
  </w:style>
  <w:style w:type="paragraph" w:customStyle="1" w:styleId="ECDBC55EE04D4CC78E2BE5DEF0413771">
    <w:name w:val="ECDBC55EE04D4CC78E2BE5DEF0413771"/>
    <w:rsid w:val="003933B2"/>
  </w:style>
  <w:style w:type="paragraph" w:customStyle="1" w:styleId="883EF2E776BB4A62AE252BF23E63F590">
    <w:name w:val="883EF2E776BB4A62AE252BF23E63F590"/>
    <w:rsid w:val="003933B2"/>
  </w:style>
  <w:style w:type="paragraph" w:customStyle="1" w:styleId="53B9779EB308445C9C2D0501D2AA4C3E">
    <w:name w:val="53B9779EB308445C9C2D0501D2AA4C3E"/>
    <w:rsid w:val="003933B2"/>
  </w:style>
  <w:style w:type="paragraph" w:customStyle="1" w:styleId="E7B96E7D60354E4F8B7E16B098D3A680">
    <w:name w:val="E7B96E7D60354E4F8B7E16B098D3A680"/>
    <w:rsid w:val="00645EE3"/>
    <w:pPr>
      <w:spacing w:after="200" w:line="276" w:lineRule="auto"/>
    </w:pPr>
  </w:style>
  <w:style w:type="paragraph" w:customStyle="1" w:styleId="86B390D783B24A6793EE2F3B6AB2B151">
    <w:name w:val="86B390D783B24A6793EE2F3B6AB2B151"/>
    <w:rsid w:val="00A34872"/>
  </w:style>
  <w:style w:type="paragraph" w:customStyle="1" w:styleId="7CBB30F7E53D4F00B321B361C818AC12">
    <w:name w:val="7CBB30F7E53D4F00B321B361C818AC12"/>
    <w:rsid w:val="00A34872"/>
  </w:style>
  <w:style w:type="paragraph" w:customStyle="1" w:styleId="4899BAA0111B4B2D917ADF5B3CE0DB1A">
    <w:name w:val="4899BAA0111B4B2D917ADF5B3CE0DB1A"/>
    <w:rsid w:val="00A34872"/>
  </w:style>
  <w:style w:type="paragraph" w:customStyle="1" w:styleId="47BDA225BFF84C2680746B546FAA3169">
    <w:name w:val="47BDA225BFF84C2680746B546FAA3169"/>
    <w:rsid w:val="002142F9"/>
  </w:style>
  <w:style w:type="paragraph" w:customStyle="1" w:styleId="CB9BB601B80A4876A1AB256EFAA8BE57">
    <w:name w:val="CB9BB601B80A4876A1AB256EFAA8BE57"/>
    <w:rsid w:val="002142F9"/>
  </w:style>
  <w:style w:type="paragraph" w:customStyle="1" w:styleId="4B37A7561B4A4B5698B08DC621AB0C34">
    <w:name w:val="4B37A7561B4A4B5698B08DC621AB0C34"/>
    <w:rsid w:val="002142F9"/>
  </w:style>
  <w:style w:type="paragraph" w:customStyle="1" w:styleId="833F2BA031BB4F3FA759F1A683D900DF">
    <w:name w:val="833F2BA031BB4F3FA759F1A683D900DF"/>
    <w:rsid w:val="002142F9"/>
  </w:style>
  <w:style w:type="paragraph" w:customStyle="1" w:styleId="6CB7618B581746A2A8460BA8B88E6E86">
    <w:name w:val="6CB7618B581746A2A8460BA8B88E6E86"/>
    <w:rsid w:val="00214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Ranchorline, Karachi </CompanyAddress>
  <CompanyPhone>03480205552 </CompanyPhone>
  <CompanyFax/>
  <CompanyEmail>Mutalqureshi953@gmail.com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2019-04-29T15:28:00Z</dcterms:created>
  <dcterms:modified xsi:type="dcterms:W3CDTF">2019-08-07T12:20:00Z</dcterms:modified>
  <cp:category/>
  <cp:contentStatus>https://www.github.com/mutalqureshi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